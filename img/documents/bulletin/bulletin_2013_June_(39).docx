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8E2" w:rsidRDefault="005448E2" w:rsidP="006F0015">
      <w:pPr>
        <w:jc w:val="center"/>
        <w:rPr>
          <w:lang w:val="es-AR"/>
        </w:rPr>
      </w:pPr>
      <w:r>
        <w:rPr>
          <w:lang w:val="es-AR"/>
        </w:rPr>
        <w:t>BOLETIN   No.39 - Junio 2013</w:t>
      </w:r>
    </w:p>
    <w:p w:rsidR="005448E2" w:rsidRPr="0050508B" w:rsidRDefault="005448E2" w:rsidP="003667A1">
      <w:pPr>
        <w:jc w:val="center"/>
        <w:rPr>
          <w:lang w:val="es-AR"/>
        </w:rPr>
      </w:pPr>
    </w:p>
    <w:p w:rsidR="005448E2" w:rsidRPr="00F81114" w:rsidRDefault="005448E2" w:rsidP="00E5534B">
      <w:pPr>
        <w:jc w:val="center"/>
        <w:rPr>
          <w:lang w:val="es-ES"/>
        </w:rPr>
      </w:pPr>
    </w:p>
    <w:p w:rsidR="005448E2" w:rsidRDefault="005448E2"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5448E2" w:rsidRDefault="005448E2" w:rsidP="00E5534B">
      <w:pPr>
        <w:rPr>
          <w:u w:val="single"/>
          <w:lang w:val="es-ES"/>
        </w:rPr>
      </w:pPr>
    </w:p>
    <w:p w:rsidR="005448E2" w:rsidRDefault="005448E2" w:rsidP="003C3B91">
      <w:pPr>
        <w:numPr>
          <w:ilvl w:val="0"/>
          <w:numId w:val="14"/>
        </w:numPr>
        <w:rPr>
          <w:color w:val="FF0000"/>
          <w:lang w:val="es-ES"/>
        </w:rPr>
      </w:pPr>
      <w:r>
        <w:rPr>
          <w:color w:val="FF0000"/>
          <w:lang w:val="es-ES"/>
        </w:rPr>
        <w:t xml:space="preserve">Em piezamos los preparativos para la organizacion del 8 concurso "Conozca Costa Rica",a ser realizado en las Universidades y Colleges de Israel y los 2 vencedores viajaran a Costa Rica por 10 dias.El Concurso es realizado por nuestra Asociacion,apoyado por </w:t>
      </w:r>
      <w:smartTag w:uri="urn:schemas-microsoft-com:office:smarttags" w:element="PersonName">
        <w:smartTagPr>
          <w:attr w:name="ProductID" w:val="la Embajada"/>
        </w:smartTagPr>
        <w:r>
          <w:rPr>
            <w:color w:val="FF0000"/>
            <w:lang w:val="es-ES"/>
          </w:rPr>
          <w:t>la Embajada</w:t>
        </w:r>
      </w:smartTag>
      <w:r>
        <w:rPr>
          <w:color w:val="FF0000"/>
          <w:lang w:val="es-ES"/>
        </w:rPr>
        <w:t xml:space="preserve"> de Costa Rica en Israel y la ayuda de </w:t>
      </w:r>
      <w:smartTag w:uri="urn:schemas-microsoft-com:office:smarttags" w:element="PersonName">
        <w:smartTagPr>
          <w:attr w:name="ProductID" w:val="La Asociacion"/>
        </w:smartTagPr>
        <w:r>
          <w:rPr>
            <w:color w:val="FF0000"/>
            <w:lang w:val="es-ES"/>
          </w:rPr>
          <w:t>la Asociacion</w:t>
        </w:r>
      </w:smartTag>
      <w:r>
        <w:rPr>
          <w:color w:val="FF0000"/>
          <w:lang w:val="es-ES"/>
        </w:rPr>
        <w:t xml:space="preserve"> de Estudiantes de </w:t>
      </w:r>
      <w:smartTag w:uri="urn:schemas-microsoft-com:office:smarttags" w:element="PersonName">
        <w:smartTagPr>
          <w:attr w:name="ProductID" w:val="la Universidad"/>
        </w:smartTagPr>
        <w:r>
          <w:rPr>
            <w:color w:val="FF0000"/>
            <w:lang w:val="es-ES"/>
          </w:rPr>
          <w:t>la Universidad</w:t>
        </w:r>
      </w:smartTag>
      <w:r>
        <w:rPr>
          <w:color w:val="FF0000"/>
          <w:lang w:val="es-ES"/>
        </w:rPr>
        <w:t xml:space="preserve"> de Costa Rica.El programa en Costa Rica es organizado por PROIMAGEN.</w:t>
      </w:r>
    </w:p>
    <w:p w:rsidR="005448E2" w:rsidRDefault="005448E2" w:rsidP="003C3B91">
      <w:pPr>
        <w:rPr>
          <w:color w:val="FF0000"/>
          <w:lang w:val="es-ES"/>
        </w:rPr>
      </w:pPr>
    </w:p>
    <w:p w:rsidR="005448E2" w:rsidRDefault="005448E2" w:rsidP="003C3B91">
      <w:pPr>
        <w:rPr>
          <w:color w:val="FF0000"/>
          <w:lang w:val="es-ES"/>
        </w:rPr>
      </w:pPr>
    </w:p>
    <w:p w:rsidR="005448E2" w:rsidRDefault="005448E2" w:rsidP="00A16C6F">
      <w:pPr>
        <w:rPr>
          <w:u w:val="single"/>
          <w:lang w:val="es-AR"/>
        </w:rPr>
      </w:pPr>
      <w:r w:rsidRPr="000870DD">
        <w:rPr>
          <w:u w:val="single"/>
          <w:lang w:val="es-ES"/>
        </w:rPr>
        <w:t>NOTICIAS DE ISRAEL</w:t>
      </w:r>
    </w:p>
    <w:p w:rsidR="005448E2" w:rsidRDefault="005448E2" w:rsidP="00A16C6F">
      <w:pPr>
        <w:rPr>
          <w:u w:val="single"/>
          <w:lang w:val="es-AR"/>
        </w:rPr>
      </w:pPr>
    </w:p>
    <w:p w:rsidR="005448E2" w:rsidRDefault="005448E2" w:rsidP="00A16C6F">
      <w:pPr>
        <w:rPr>
          <w:lang w:val="es-AR"/>
        </w:rPr>
      </w:pPr>
      <w:r>
        <w:rPr>
          <w:lang w:val="es-AR"/>
        </w:rPr>
        <w:t>* La mayor ciudad de Israel es su capital,Jewrusalen con 800000 ciudadanos.</w:t>
      </w:r>
    </w:p>
    <w:p w:rsidR="005448E2" w:rsidRDefault="005448E2" w:rsidP="00A16C6F">
      <w:pPr>
        <w:rPr>
          <w:lang w:val="es-AR"/>
        </w:rPr>
      </w:pPr>
    </w:p>
    <w:p w:rsidR="005448E2" w:rsidRDefault="005448E2" w:rsidP="00A16C6F">
      <w:pPr>
        <w:rPr>
          <w:lang w:val="es-AR"/>
        </w:rPr>
      </w:pPr>
      <w:r>
        <w:rPr>
          <w:lang w:val="es-AR"/>
        </w:rPr>
        <w:t xml:space="preserve">* </w:t>
      </w:r>
      <w:smartTag w:uri="urn:schemas-microsoft-com:office:smarttags" w:element="PersonName">
        <w:smartTagPr>
          <w:attr w:name="ProductID" w:val="La Asociacion"/>
        </w:smartTagPr>
        <w:r>
          <w:rPr>
            <w:lang w:val="es-AR"/>
          </w:rPr>
          <w:t>La Asociacion</w:t>
        </w:r>
      </w:smartTag>
      <w:r>
        <w:rPr>
          <w:lang w:val="es-AR"/>
        </w:rPr>
        <w:t xml:space="preserve"> inglesa "Salve el nino" hizo la clasificacion donde conviene ser madre.El peor lugar,de 176 paise es en Africa y en el sur de Asia.Israel,que en el ano pasado ocupava el puesto 45,fue ahora classificado en el puesto 25,mejor que los EE.UU.(30),Japon(31),Mexico(49),Russia(59).</w:t>
      </w:r>
    </w:p>
    <w:p w:rsidR="005448E2" w:rsidRDefault="005448E2" w:rsidP="00A16C6F">
      <w:pPr>
        <w:rPr>
          <w:lang w:val="es-AR"/>
        </w:rPr>
      </w:pPr>
    </w:p>
    <w:p w:rsidR="005448E2" w:rsidRDefault="005448E2" w:rsidP="00A16C6F">
      <w:pPr>
        <w:rPr>
          <w:lang w:val="es-AR"/>
        </w:rPr>
      </w:pPr>
      <w:r>
        <w:rPr>
          <w:lang w:val="es-AR"/>
        </w:rPr>
        <w:t>*</w:t>
      </w:r>
      <w:smartTag w:uri="urn:schemas-microsoft-com:office:smarttags" w:element="PersonName">
        <w:smartTagPr>
          <w:attr w:name="ProductID" w:val="La Asociacion"/>
        </w:smartTagPr>
        <w:r>
          <w:rPr>
            <w:lang w:val="es-AR"/>
          </w:rPr>
          <w:t>La Asociacion</w:t>
        </w:r>
      </w:smartTag>
      <w:r>
        <w:rPr>
          <w:lang w:val="es-AR"/>
        </w:rPr>
        <w:t xml:space="preserve"> israeli "Salve el corazon del nino" ha operado este organo,hasta hoy, a 3200 ninos de 44 paises,incluso de paises arabes que no mantienen relaciones diplomaticas con Israel,salvandolos de mueret cierta.</w:t>
      </w:r>
    </w:p>
    <w:p w:rsidR="005448E2" w:rsidRDefault="005448E2" w:rsidP="00A16C6F">
      <w:pPr>
        <w:rPr>
          <w:lang w:val="es-AR"/>
        </w:rPr>
      </w:pPr>
    </w:p>
    <w:p w:rsidR="005448E2" w:rsidRDefault="005448E2" w:rsidP="00423621">
      <w:pPr>
        <w:rPr>
          <w:lang w:val="es-AR"/>
        </w:rPr>
      </w:pPr>
      <w:r>
        <w:rPr>
          <w:lang w:val="es-AR"/>
        </w:rPr>
        <w:t>*Actualmente en Israel hay 52.140 abogados.</w:t>
      </w:r>
    </w:p>
    <w:p w:rsidR="005448E2" w:rsidRDefault="005448E2" w:rsidP="00423621">
      <w:pPr>
        <w:rPr>
          <w:lang w:val="es-AR"/>
        </w:rPr>
      </w:pPr>
    </w:p>
    <w:p w:rsidR="005448E2" w:rsidRDefault="005448E2" w:rsidP="00423621">
      <w:pPr>
        <w:rPr>
          <w:lang w:val="es-AR"/>
        </w:rPr>
      </w:pPr>
      <w:r>
        <w:rPr>
          <w:lang w:val="es-AR"/>
        </w:rPr>
        <w:t>*El famoso arquitecto Daniel Libskin,judio-americano,quien planeo la torre nueva de 540 metros de altura en el Centro Comercial Mundial de Manhattan,en el Gran Zero,acepto la proposicion del Presidente de Israel,Shimon Peres,para planificar el Museo Albert Einstein,a ser construido en Israel.</w:t>
      </w:r>
    </w:p>
    <w:p w:rsidR="005448E2" w:rsidRDefault="005448E2" w:rsidP="00423621">
      <w:pPr>
        <w:rPr>
          <w:lang w:val="es-AR"/>
        </w:rPr>
      </w:pPr>
    </w:p>
    <w:p w:rsidR="005448E2" w:rsidRPr="00C418A7" w:rsidRDefault="005448E2" w:rsidP="0080064F">
      <w:pPr>
        <w:rPr>
          <w:lang w:val="es-AR"/>
        </w:rPr>
      </w:pPr>
      <w:r w:rsidRPr="00C418A7">
        <w:rPr>
          <w:lang w:val="es-AR"/>
        </w:rPr>
        <w:t xml:space="preserve">* Precio del dólar al día </w:t>
      </w:r>
      <w:r>
        <w:rPr>
          <w:lang w:val="es-AR"/>
        </w:rPr>
        <w:t>31</w:t>
      </w:r>
      <w:r w:rsidRPr="00EF610B">
        <w:rPr>
          <w:lang w:val="es-AR"/>
        </w:rPr>
        <w:t>.</w:t>
      </w:r>
      <w:r>
        <w:rPr>
          <w:lang w:val="es-AR"/>
        </w:rPr>
        <w:t>5</w:t>
      </w:r>
      <w:r w:rsidRPr="00EF610B">
        <w:rPr>
          <w:lang w:val="es-AR"/>
        </w:rPr>
        <w:t>.2013</w:t>
      </w:r>
      <w:r>
        <w:rPr>
          <w:lang w:val="es-AR"/>
        </w:rPr>
        <w:t>: 3.6419</w:t>
      </w:r>
      <w:r w:rsidRPr="00C418A7">
        <w:rPr>
          <w:lang w:val="es-AR"/>
        </w:rPr>
        <w:t xml:space="preserve">   shkalim.</w:t>
      </w:r>
    </w:p>
    <w:sectPr w:rsidR="005448E2"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8E2" w:rsidRDefault="005448E2">
      <w:r>
        <w:separator/>
      </w:r>
    </w:p>
  </w:endnote>
  <w:endnote w:type="continuationSeparator" w:id="0">
    <w:p w:rsidR="005448E2" w:rsidRDefault="005448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E2" w:rsidRPr="001D2FBA" w:rsidRDefault="005448E2"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5448E2" w:rsidRDefault="005448E2">
    <w:pPr>
      <w:pStyle w:val="Footer"/>
      <w:rPr>
        <w:rtl/>
      </w:rPr>
    </w:pPr>
  </w:p>
  <w:p w:rsidR="005448E2" w:rsidRPr="00E94F79" w:rsidRDefault="005448E2">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8E2" w:rsidRDefault="005448E2">
      <w:r>
        <w:separator/>
      </w:r>
    </w:p>
  </w:footnote>
  <w:footnote w:type="continuationSeparator" w:id="0">
    <w:p w:rsidR="005448E2" w:rsidRDefault="005448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E2" w:rsidRDefault="005448E2" w:rsidP="006C444F">
    <w:pPr>
      <w:jc w:val="center"/>
      <w:rPr>
        <w:b/>
        <w:bCs/>
        <w:sz w:val="28"/>
        <w:szCs w:val="28"/>
      </w:rPr>
    </w:pPr>
    <w:r>
      <w:rPr>
        <w:b/>
        <w:bCs/>
        <w:sz w:val="28"/>
        <w:szCs w:val="28"/>
        <w:rtl/>
      </w:rPr>
      <w:t xml:space="preserve">אגודה לידידות ישראל - קוסטה ריקה </w:t>
    </w:r>
    <w:r>
      <w:rPr>
        <w:b/>
        <w:bCs/>
        <w:rtl/>
      </w:rPr>
      <w:t>(ע"ר 58-007-635-4)</w:t>
    </w:r>
  </w:p>
  <w:p w:rsidR="005448E2" w:rsidRDefault="005448E2"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5448E2" w:rsidRDefault="005448E2" w:rsidP="006C444F">
    <w:pPr>
      <w:pStyle w:val="Header"/>
      <w:jc w:val="center"/>
      <w:rPr>
        <w:rtl/>
        <w:lang w:val="es-AR"/>
      </w:rPr>
    </w:pPr>
  </w:p>
  <w:p w:rsidR="005448E2" w:rsidRDefault="005448E2" w:rsidP="006C444F">
    <w:pPr>
      <w:pStyle w:val="Header"/>
      <w:jc w:val="center"/>
      <w:rPr>
        <w:rtl/>
        <w:lang w:val="es-AR"/>
      </w:rPr>
    </w:pPr>
  </w:p>
  <w:p w:rsidR="005448E2" w:rsidRPr="00C55A07" w:rsidRDefault="005448E2"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3"/>
  </w:num>
  <w:num w:numId="8">
    <w:abstractNumId w:val="4"/>
  </w:num>
  <w:num w:numId="9">
    <w:abstractNumId w:val="10"/>
  </w:num>
  <w:num w:numId="10">
    <w:abstractNumId w:val="0"/>
  </w:num>
  <w:num w:numId="11">
    <w:abstractNumId w:val="8"/>
  </w:num>
  <w:num w:numId="12">
    <w:abstractNumId w:val="9"/>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10194"/>
    <w:rsid w:val="0001059A"/>
    <w:rsid w:val="00011026"/>
    <w:rsid w:val="000122F4"/>
    <w:rsid w:val="0001289C"/>
    <w:rsid w:val="00012E10"/>
    <w:rsid w:val="00016818"/>
    <w:rsid w:val="00023AE3"/>
    <w:rsid w:val="00023AFE"/>
    <w:rsid w:val="0003315F"/>
    <w:rsid w:val="00037056"/>
    <w:rsid w:val="00050BD3"/>
    <w:rsid w:val="00053590"/>
    <w:rsid w:val="00061606"/>
    <w:rsid w:val="00062AD5"/>
    <w:rsid w:val="00064883"/>
    <w:rsid w:val="000650C2"/>
    <w:rsid w:val="000665AB"/>
    <w:rsid w:val="000665ED"/>
    <w:rsid w:val="0007266F"/>
    <w:rsid w:val="00072B3C"/>
    <w:rsid w:val="00074149"/>
    <w:rsid w:val="000755AF"/>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C11AE"/>
    <w:rsid w:val="000C239D"/>
    <w:rsid w:val="000C4D0B"/>
    <w:rsid w:val="000C5B08"/>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3640"/>
    <w:rsid w:val="00114390"/>
    <w:rsid w:val="001278C0"/>
    <w:rsid w:val="00131806"/>
    <w:rsid w:val="00132E49"/>
    <w:rsid w:val="001352FF"/>
    <w:rsid w:val="00143EF8"/>
    <w:rsid w:val="001473F9"/>
    <w:rsid w:val="001651C5"/>
    <w:rsid w:val="001735F7"/>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276F"/>
    <w:rsid w:val="001F4FC2"/>
    <w:rsid w:val="001F706E"/>
    <w:rsid w:val="001F7DC1"/>
    <w:rsid w:val="001F7E5F"/>
    <w:rsid w:val="00200380"/>
    <w:rsid w:val="0020077F"/>
    <w:rsid w:val="002019CC"/>
    <w:rsid w:val="00202C8E"/>
    <w:rsid w:val="0020403C"/>
    <w:rsid w:val="0020641A"/>
    <w:rsid w:val="00210818"/>
    <w:rsid w:val="00214FED"/>
    <w:rsid w:val="00215541"/>
    <w:rsid w:val="0022300F"/>
    <w:rsid w:val="00223210"/>
    <w:rsid w:val="00225763"/>
    <w:rsid w:val="00231E2C"/>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7B48"/>
    <w:rsid w:val="002A528E"/>
    <w:rsid w:val="002A5E29"/>
    <w:rsid w:val="002B0690"/>
    <w:rsid w:val="002B073F"/>
    <w:rsid w:val="002B089A"/>
    <w:rsid w:val="002C03CE"/>
    <w:rsid w:val="002C1302"/>
    <w:rsid w:val="002C398B"/>
    <w:rsid w:val="002C3CAE"/>
    <w:rsid w:val="002D264F"/>
    <w:rsid w:val="002D58EB"/>
    <w:rsid w:val="002D6006"/>
    <w:rsid w:val="002E0208"/>
    <w:rsid w:val="002E6CA9"/>
    <w:rsid w:val="002F0D37"/>
    <w:rsid w:val="002F40B3"/>
    <w:rsid w:val="002F55B1"/>
    <w:rsid w:val="002F7814"/>
    <w:rsid w:val="00300FD2"/>
    <w:rsid w:val="00302E5A"/>
    <w:rsid w:val="00310B16"/>
    <w:rsid w:val="00322F75"/>
    <w:rsid w:val="0032497D"/>
    <w:rsid w:val="003250DE"/>
    <w:rsid w:val="003250E0"/>
    <w:rsid w:val="0033129C"/>
    <w:rsid w:val="00336524"/>
    <w:rsid w:val="0034049B"/>
    <w:rsid w:val="0034182D"/>
    <w:rsid w:val="00341A2E"/>
    <w:rsid w:val="003444FA"/>
    <w:rsid w:val="003529C7"/>
    <w:rsid w:val="00353E25"/>
    <w:rsid w:val="0035606C"/>
    <w:rsid w:val="003666F1"/>
    <w:rsid w:val="003667A1"/>
    <w:rsid w:val="003756A5"/>
    <w:rsid w:val="003757E1"/>
    <w:rsid w:val="00375FD7"/>
    <w:rsid w:val="00377CDF"/>
    <w:rsid w:val="0038264F"/>
    <w:rsid w:val="00384322"/>
    <w:rsid w:val="00384885"/>
    <w:rsid w:val="003920D7"/>
    <w:rsid w:val="003979AB"/>
    <w:rsid w:val="003A06AC"/>
    <w:rsid w:val="003A3FC4"/>
    <w:rsid w:val="003A4CB5"/>
    <w:rsid w:val="003A5005"/>
    <w:rsid w:val="003A6509"/>
    <w:rsid w:val="003A6B4D"/>
    <w:rsid w:val="003A72ED"/>
    <w:rsid w:val="003A7A24"/>
    <w:rsid w:val="003B0E76"/>
    <w:rsid w:val="003B12AA"/>
    <w:rsid w:val="003B30A8"/>
    <w:rsid w:val="003B6273"/>
    <w:rsid w:val="003B7879"/>
    <w:rsid w:val="003C1D48"/>
    <w:rsid w:val="003C3B91"/>
    <w:rsid w:val="003C44E0"/>
    <w:rsid w:val="003C75EC"/>
    <w:rsid w:val="003D1F9D"/>
    <w:rsid w:val="003D2E4B"/>
    <w:rsid w:val="003D4E4A"/>
    <w:rsid w:val="003E421A"/>
    <w:rsid w:val="003F32C0"/>
    <w:rsid w:val="003F7CD1"/>
    <w:rsid w:val="004001BE"/>
    <w:rsid w:val="00404AE9"/>
    <w:rsid w:val="004074DF"/>
    <w:rsid w:val="004077B4"/>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42098"/>
    <w:rsid w:val="004435ED"/>
    <w:rsid w:val="0044393B"/>
    <w:rsid w:val="00446A8B"/>
    <w:rsid w:val="00452E68"/>
    <w:rsid w:val="004556D1"/>
    <w:rsid w:val="00455E64"/>
    <w:rsid w:val="004568BE"/>
    <w:rsid w:val="004571A3"/>
    <w:rsid w:val="00464B3D"/>
    <w:rsid w:val="0047064B"/>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D7495"/>
    <w:rsid w:val="004E1B80"/>
    <w:rsid w:val="004E2AFB"/>
    <w:rsid w:val="004E4537"/>
    <w:rsid w:val="004E64FF"/>
    <w:rsid w:val="004E66AC"/>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48E2"/>
    <w:rsid w:val="005463FC"/>
    <w:rsid w:val="00546E54"/>
    <w:rsid w:val="00546E64"/>
    <w:rsid w:val="00550566"/>
    <w:rsid w:val="00550B86"/>
    <w:rsid w:val="00550E33"/>
    <w:rsid w:val="00551A53"/>
    <w:rsid w:val="00566270"/>
    <w:rsid w:val="0057070B"/>
    <w:rsid w:val="005770F5"/>
    <w:rsid w:val="0057789B"/>
    <w:rsid w:val="005806B8"/>
    <w:rsid w:val="0058213E"/>
    <w:rsid w:val="005823FA"/>
    <w:rsid w:val="00583DAC"/>
    <w:rsid w:val="00584183"/>
    <w:rsid w:val="005854A2"/>
    <w:rsid w:val="00591465"/>
    <w:rsid w:val="00592774"/>
    <w:rsid w:val="005946C0"/>
    <w:rsid w:val="00596297"/>
    <w:rsid w:val="0059779E"/>
    <w:rsid w:val="005A61DB"/>
    <w:rsid w:val="005A78FF"/>
    <w:rsid w:val="005B030B"/>
    <w:rsid w:val="005B0A87"/>
    <w:rsid w:val="005B0EDB"/>
    <w:rsid w:val="005B4BDF"/>
    <w:rsid w:val="005B5E4D"/>
    <w:rsid w:val="005B6099"/>
    <w:rsid w:val="005C4140"/>
    <w:rsid w:val="005C4194"/>
    <w:rsid w:val="005C6659"/>
    <w:rsid w:val="005D2210"/>
    <w:rsid w:val="005D3BE9"/>
    <w:rsid w:val="005D5053"/>
    <w:rsid w:val="005D62A1"/>
    <w:rsid w:val="005E34F2"/>
    <w:rsid w:val="005E38BE"/>
    <w:rsid w:val="005E3ADF"/>
    <w:rsid w:val="005E6660"/>
    <w:rsid w:val="005F3DC2"/>
    <w:rsid w:val="005F68B5"/>
    <w:rsid w:val="006012C6"/>
    <w:rsid w:val="00604D15"/>
    <w:rsid w:val="00617C2C"/>
    <w:rsid w:val="00623DF9"/>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27"/>
    <w:rsid w:val="00696C49"/>
    <w:rsid w:val="006A396F"/>
    <w:rsid w:val="006A4652"/>
    <w:rsid w:val="006A7225"/>
    <w:rsid w:val="006A7643"/>
    <w:rsid w:val="006A79FB"/>
    <w:rsid w:val="006B0316"/>
    <w:rsid w:val="006B19AD"/>
    <w:rsid w:val="006B27C2"/>
    <w:rsid w:val="006B41F5"/>
    <w:rsid w:val="006B5224"/>
    <w:rsid w:val="006C2E88"/>
    <w:rsid w:val="006C444F"/>
    <w:rsid w:val="006D0911"/>
    <w:rsid w:val="006D5EB1"/>
    <w:rsid w:val="006E1561"/>
    <w:rsid w:val="006E1AF3"/>
    <w:rsid w:val="006E1BD9"/>
    <w:rsid w:val="006E1E6A"/>
    <w:rsid w:val="006E3B79"/>
    <w:rsid w:val="006E5987"/>
    <w:rsid w:val="006E7DAE"/>
    <w:rsid w:val="006F0015"/>
    <w:rsid w:val="006F0FBC"/>
    <w:rsid w:val="006F1D48"/>
    <w:rsid w:val="006F3CDA"/>
    <w:rsid w:val="006F4E80"/>
    <w:rsid w:val="006F6F74"/>
    <w:rsid w:val="006F75FB"/>
    <w:rsid w:val="00703988"/>
    <w:rsid w:val="00704D9A"/>
    <w:rsid w:val="00711EAA"/>
    <w:rsid w:val="00714EFF"/>
    <w:rsid w:val="00716984"/>
    <w:rsid w:val="00722372"/>
    <w:rsid w:val="0072548A"/>
    <w:rsid w:val="00726A20"/>
    <w:rsid w:val="00731AB2"/>
    <w:rsid w:val="00731EA7"/>
    <w:rsid w:val="00732D29"/>
    <w:rsid w:val="0073355B"/>
    <w:rsid w:val="00736510"/>
    <w:rsid w:val="007419CF"/>
    <w:rsid w:val="00745716"/>
    <w:rsid w:val="007461AB"/>
    <w:rsid w:val="00750504"/>
    <w:rsid w:val="00750C74"/>
    <w:rsid w:val="007540D2"/>
    <w:rsid w:val="0075661A"/>
    <w:rsid w:val="00757503"/>
    <w:rsid w:val="007633E5"/>
    <w:rsid w:val="007636BF"/>
    <w:rsid w:val="007665E2"/>
    <w:rsid w:val="0077069E"/>
    <w:rsid w:val="00771F45"/>
    <w:rsid w:val="007755B3"/>
    <w:rsid w:val="00777CDD"/>
    <w:rsid w:val="00782748"/>
    <w:rsid w:val="00784FEF"/>
    <w:rsid w:val="0078552F"/>
    <w:rsid w:val="007855EF"/>
    <w:rsid w:val="00791396"/>
    <w:rsid w:val="00794D5F"/>
    <w:rsid w:val="00794EC3"/>
    <w:rsid w:val="007952A2"/>
    <w:rsid w:val="007971AF"/>
    <w:rsid w:val="007A24E7"/>
    <w:rsid w:val="007A5501"/>
    <w:rsid w:val="007A5B9F"/>
    <w:rsid w:val="007A662A"/>
    <w:rsid w:val="007A7034"/>
    <w:rsid w:val="007A7EE2"/>
    <w:rsid w:val="007B182D"/>
    <w:rsid w:val="007B1EB0"/>
    <w:rsid w:val="007B2DB5"/>
    <w:rsid w:val="007B5957"/>
    <w:rsid w:val="007B5AA4"/>
    <w:rsid w:val="007B7815"/>
    <w:rsid w:val="007C0922"/>
    <w:rsid w:val="007C694C"/>
    <w:rsid w:val="007D27CF"/>
    <w:rsid w:val="007D7315"/>
    <w:rsid w:val="007E22F8"/>
    <w:rsid w:val="007E4B85"/>
    <w:rsid w:val="007E5736"/>
    <w:rsid w:val="007E6062"/>
    <w:rsid w:val="007F10C3"/>
    <w:rsid w:val="007F1495"/>
    <w:rsid w:val="007F1FBE"/>
    <w:rsid w:val="007F2154"/>
    <w:rsid w:val="007F35B5"/>
    <w:rsid w:val="007F792C"/>
    <w:rsid w:val="00800075"/>
    <w:rsid w:val="0080064F"/>
    <w:rsid w:val="008010B0"/>
    <w:rsid w:val="00806132"/>
    <w:rsid w:val="008077AD"/>
    <w:rsid w:val="00811696"/>
    <w:rsid w:val="00816533"/>
    <w:rsid w:val="00817881"/>
    <w:rsid w:val="00817CB9"/>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5B3D"/>
    <w:rsid w:val="00941311"/>
    <w:rsid w:val="009433B4"/>
    <w:rsid w:val="00964A5C"/>
    <w:rsid w:val="009658E6"/>
    <w:rsid w:val="00973CBF"/>
    <w:rsid w:val="00974F88"/>
    <w:rsid w:val="0097792D"/>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D443B"/>
    <w:rsid w:val="009E003A"/>
    <w:rsid w:val="009E0178"/>
    <w:rsid w:val="009E0956"/>
    <w:rsid w:val="009E0F7A"/>
    <w:rsid w:val="009E4C6C"/>
    <w:rsid w:val="009E6019"/>
    <w:rsid w:val="009F66BA"/>
    <w:rsid w:val="009F7DA5"/>
    <w:rsid w:val="00A01B48"/>
    <w:rsid w:val="00A020DB"/>
    <w:rsid w:val="00A0313E"/>
    <w:rsid w:val="00A10226"/>
    <w:rsid w:val="00A14FAE"/>
    <w:rsid w:val="00A16C6F"/>
    <w:rsid w:val="00A16D45"/>
    <w:rsid w:val="00A25419"/>
    <w:rsid w:val="00A33A6F"/>
    <w:rsid w:val="00A352E4"/>
    <w:rsid w:val="00A3549E"/>
    <w:rsid w:val="00A3622D"/>
    <w:rsid w:val="00A36D20"/>
    <w:rsid w:val="00A40C79"/>
    <w:rsid w:val="00A421F0"/>
    <w:rsid w:val="00A42AB9"/>
    <w:rsid w:val="00A466CE"/>
    <w:rsid w:val="00A67A11"/>
    <w:rsid w:val="00A81F61"/>
    <w:rsid w:val="00A871A4"/>
    <w:rsid w:val="00A92A1E"/>
    <w:rsid w:val="00AA035C"/>
    <w:rsid w:val="00AA17B1"/>
    <w:rsid w:val="00AA4836"/>
    <w:rsid w:val="00AA55B7"/>
    <w:rsid w:val="00AA6BA6"/>
    <w:rsid w:val="00AB0F10"/>
    <w:rsid w:val="00AB543D"/>
    <w:rsid w:val="00AC2C8E"/>
    <w:rsid w:val="00AD262A"/>
    <w:rsid w:val="00AD5D32"/>
    <w:rsid w:val="00AE28BF"/>
    <w:rsid w:val="00AE5803"/>
    <w:rsid w:val="00AF0CE8"/>
    <w:rsid w:val="00AF2227"/>
    <w:rsid w:val="00AF3399"/>
    <w:rsid w:val="00AF4163"/>
    <w:rsid w:val="00AF606F"/>
    <w:rsid w:val="00AF6EA6"/>
    <w:rsid w:val="00AF7190"/>
    <w:rsid w:val="00B02185"/>
    <w:rsid w:val="00B024A1"/>
    <w:rsid w:val="00B13854"/>
    <w:rsid w:val="00B17219"/>
    <w:rsid w:val="00B233D4"/>
    <w:rsid w:val="00B24D27"/>
    <w:rsid w:val="00B269DF"/>
    <w:rsid w:val="00B3396A"/>
    <w:rsid w:val="00B342A8"/>
    <w:rsid w:val="00B35384"/>
    <w:rsid w:val="00B3714A"/>
    <w:rsid w:val="00B37F71"/>
    <w:rsid w:val="00B41A61"/>
    <w:rsid w:val="00B41B61"/>
    <w:rsid w:val="00B461B6"/>
    <w:rsid w:val="00B4693F"/>
    <w:rsid w:val="00B47719"/>
    <w:rsid w:val="00B51C41"/>
    <w:rsid w:val="00B54778"/>
    <w:rsid w:val="00B5504D"/>
    <w:rsid w:val="00B57C72"/>
    <w:rsid w:val="00B61FEA"/>
    <w:rsid w:val="00B62987"/>
    <w:rsid w:val="00B648B7"/>
    <w:rsid w:val="00B701B6"/>
    <w:rsid w:val="00B81785"/>
    <w:rsid w:val="00B81CE9"/>
    <w:rsid w:val="00B81DD3"/>
    <w:rsid w:val="00B97703"/>
    <w:rsid w:val="00BA0726"/>
    <w:rsid w:val="00BA07ED"/>
    <w:rsid w:val="00BA600A"/>
    <w:rsid w:val="00BB0DB6"/>
    <w:rsid w:val="00BB2FD6"/>
    <w:rsid w:val="00BC6518"/>
    <w:rsid w:val="00BD3477"/>
    <w:rsid w:val="00BD6667"/>
    <w:rsid w:val="00BD7202"/>
    <w:rsid w:val="00BE1BEB"/>
    <w:rsid w:val="00BE38D0"/>
    <w:rsid w:val="00BE3BAF"/>
    <w:rsid w:val="00BE4719"/>
    <w:rsid w:val="00BF14FF"/>
    <w:rsid w:val="00BF2A79"/>
    <w:rsid w:val="00C10888"/>
    <w:rsid w:val="00C13365"/>
    <w:rsid w:val="00C13A1A"/>
    <w:rsid w:val="00C1527B"/>
    <w:rsid w:val="00C177FD"/>
    <w:rsid w:val="00C207EF"/>
    <w:rsid w:val="00C216E0"/>
    <w:rsid w:val="00C25FF0"/>
    <w:rsid w:val="00C30B74"/>
    <w:rsid w:val="00C32DEB"/>
    <w:rsid w:val="00C356DE"/>
    <w:rsid w:val="00C35E8B"/>
    <w:rsid w:val="00C40F7E"/>
    <w:rsid w:val="00C418A7"/>
    <w:rsid w:val="00C443CC"/>
    <w:rsid w:val="00C44EE8"/>
    <w:rsid w:val="00C45546"/>
    <w:rsid w:val="00C47F00"/>
    <w:rsid w:val="00C511D3"/>
    <w:rsid w:val="00C51989"/>
    <w:rsid w:val="00C53441"/>
    <w:rsid w:val="00C55A07"/>
    <w:rsid w:val="00C64511"/>
    <w:rsid w:val="00C64537"/>
    <w:rsid w:val="00C64B64"/>
    <w:rsid w:val="00C6706D"/>
    <w:rsid w:val="00C672C2"/>
    <w:rsid w:val="00C7047C"/>
    <w:rsid w:val="00C724DA"/>
    <w:rsid w:val="00C72C4B"/>
    <w:rsid w:val="00C815FE"/>
    <w:rsid w:val="00C82ACA"/>
    <w:rsid w:val="00C8321B"/>
    <w:rsid w:val="00C83B2F"/>
    <w:rsid w:val="00C86DFF"/>
    <w:rsid w:val="00C97F06"/>
    <w:rsid w:val="00CA40F0"/>
    <w:rsid w:val="00CA472E"/>
    <w:rsid w:val="00CA603E"/>
    <w:rsid w:val="00CC184E"/>
    <w:rsid w:val="00CC2B01"/>
    <w:rsid w:val="00CC3DBB"/>
    <w:rsid w:val="00CD1484"/>
    <w:rsid w:val="00CD1DCE"/>
    <w:rsid w:val="00CD3D2E"/>
    <w:rsid w:val="00CD6280"/>
    <w:rsid w:val="00CD7BB4"/>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10EB"/>
    <w:rsid w:val="00D85AF3"/>
    <w:rsid w:val="00D86D9D"/>
    <w:rsid w:val="00D9267A"/>
    <w:rsid w:val="00D93D13"/>
    <w:rsid w:val="00DA5E41"/>
    <w:rsid w:val="00DA764C"/>
    <w:rsid w:val="00DB231C"/>
    <w:rsid w:val="00DB281F"/>
    <w:rsid w:val="00DB35A7"/>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1D40"/>
    <w:rsid w:val="00DF5525"/>
    <w:rsid w:val="00E04258"/>
    <w:rsid w:val="00E07A59"/>
    <w:rsid w:val="00E12061"/>
    <w:rsid w:val="00E12CF0"/>
    <w:rsid w:val="00E13238"/>
    <w:rsid w:val="00E20FE3"/>
    <w:rsid w:val="00E26629"/>
    <w:rsid w:val="00E27CF8"/>
    <w:rsid w:val="00E369E5"/>
    <w:rsid w:val="00E4198C"/>
    <w:rsid w:val="00E5534B"/>
    <w:rsid w:val="00E6593A"/>
    <w:rsid w:val="00E716B0"/>
    <w:rsid w:val="00E72AC2"/>
    <w:rsid w:val="00E76DA3"/>
    <w:rsid w:val="00E81596"/>
    <w:rsid w:val="00E858A7"/>
    <w:rsid w:val="00E907FF"/>
    <w:rsid w:val="00E94F79"/>
    <w:rsid w:val="00EA1772"/>
    <w:rsid w:val="00EA4C88"/>
    <w:rsid w:val="00EC6759"/>
    <w:rsid w:val="00ED12FE"/>
    <w:rsid w:val="00ED207A"/>
    <w:rsid w:val="00ED6CE5"/>
    <w:rsid w:val="00EE0B0A"/>
    <w:rsid w:val="00EE383B"/>
    <w:rsid w:val="00EE4150"/>
    <w:rsid w:val="00EE43B2"/>
    <w:rsid w:val="00EE6013"/>
    <w:rsid w:val="00EE6187"/>
    <w:rsid w:val="00EE78BB"/>
    <w:rsid w:val="00EF610B"/>
    <w:rsid w:val="00EF61B0"/>
    <w:rsid w:val="00EF6654"/>
    <w:rsid w:val="00EF72E5"/>
    <w:rsid w:val="00F0487C"/>
    <w:rsid w:val="00F11A65"/>
    <w:rsid w:val="00F1507F"/>
    <w:rsid w:val="00F26E7F"/>
    <w:rsid w:val="00F334C9"/>
    <w:rsid w:val="00F3694C"/>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2B12"/>
    <w:rsid w:val="00F8443A"/>
    <w:rsid w:val="00F862B8"/>
    <w:rsid w:val="00F86EAF"/>
    <w:rsid w:val="00F87096"/>
    <w:rsid w:val="00F95943"/>
    <w:rsid w:val="00F96231"/>
    <w:rsid w:val="00FA4D17"/>
    <w:rsid w:val="00FA7D4A"/>
    <w:rsid w:val="00FB7D5C"/>
    <w:rsid w:val="00FC1A87"/>
    <w:rsid w:val="00FC1ED1"/>
    <w:rsid w:val="00FC58C1"/>
    <w:rsid w:val="00FC5F4D"/>
    <w:rsid w:val="00FC6422"/>
    <w:rsid w:val="00FD58B9"/>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791975533">
      <w:marLeft w:val="0"/>
      <w:marRight w:val="0"/>
      <w:marTop w:val="0"/>
      <w:marBottom w:val="0"/>
      <w:divBdr>
        <w:top w:val="none" w:sz="0" w:space="0" w:color="auto"/>
        <w:left w:val="none" w:sz="0" w:space="0" w:color="auto"/>
        <w:bottom w:val="none" w:sz="0" w:space="0" w:color="auto"/>
        <w:right w:val="none" w:sz="0" w:space="0" w:color="auto"/>
      </w:divBdr>
    </w:div>
    <w:div w:id="17919755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248</Words>
  <Characters>1240</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2013-06-29T08:50:00Z</dcterms:created>
  <dcterms:modified xsi:type="dcterms:W3CDTF">2013-06-29T08:50:00Z</dcterms:modified>
</cp:coreProperties>
</file>