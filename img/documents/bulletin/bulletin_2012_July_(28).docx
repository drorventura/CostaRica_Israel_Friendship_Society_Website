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42A" w:rsidRPr="00AF6EA6" w:rsidRDefault="005A242A" w:rsidP="00FE2244">
      <w:pPr>
        <w:rPr>
          <w:lang w:val="es-AR"/>
        </w:rPr>
      </w:pPr>
      <w:r>
        <w:rPr>
          <w:lang w:val="es-AR"/>
        </w:rPr>
        <w:t xml:space="preserve">                                                   </w:t>
      </w:r>
      <w:r>
        <w:rPr>
          <w:lang w:val="es-AR"/>
        </w:rPr>
        <w:tab/>
      </w:r>
      <w:r w:rsidRPr="00AF6EA6">
        <w:rPr>
          <w:lang w:val="es-AR"/>
        </w:rPr>
        <w:t>BOLETIN    Número</w:t>
      </w:r>
      <w:r>
        <w:rPr>
          <w:lang w:val="es-AR"/>
        </w:rPr>
        <w:t xml:space="preserve"> 28</w:t>
      </w:r>
    </w:p>
    <w:p w:rsidR="005A242A" w:rsidRDefault="005A242A" w:rsidP="00E5534B">
      <w:pPr>
        <w:jc w:val="center"/>
        <w:rPr>
          <w:u w:val="single"/>
          <w:lang w:val="es-ES"/>
        </w:rPr>
      </w:pPr>
      <w:r>
        <w:rPr>
          <w:lang w:val="es-AR"/>
        </w:rPr>
        <w:t>Julio 2012</w:t>
      </w:r>
    </w:p>
    <w:p w:rsidR="005A242A" w:rsidRDefault="005A242A" w:rsidP="00E5534B">
      <w:pPr>
        <w:jc w:val="center"/>
        <w:rPr>
          <w:u w:val="single"/>
          <w:lang w:val="es-ES"/>
        </w:rPr>
      </w:pPr>
    </w:p>
    <w:p w:rsidR="005A242A" w:rsidRDefault="005A242A"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5A242A" w:rsidRDefault="005A242A" w:rsidP="00E5534B">
      <w:pPr>
        <w:rPr>
          <w:u w:val="single"/>
          <w:lang w:val="es-ES"/>
        </w:rPr>
      </w:pPr>
    </w:p>
    <w:p w:rsidR="005A242A" w:rsidRDefault="005A242A" w:rsidP="00223210">
      <w:pPr>
        <w:rPr>
          <w:lang w:val="es-ES"/>
        </w:rPr>
      </w:pPr>
      <w:r w:rsidRPr="00223210">
        <w:rPr>
          <w:lang w:val="es-AR"/>
        </w:rPr>
        <w:t xml:space="preserve">* </w:t>
      </w:r>
      <w:r w:rsidRPr="00E907FF">
        <w:rPr>
          <w:lang w:val="es-ES"/>
        </w:rPr>
        <w:t>El prospecto informando sobre la realización del  VII Concurso "Conozca Costar Rica</w:t>
      </w:r>
      <w:r w:rsidRPr="00223210">
        <w:rPr>
          <w:lang w:val="es-ES"/>
        </w:rPr>
        <w:t>"</w:t>
      </w:r>
      <w:r>
        <w:rPr>
          <w:lang w:val="es-ES"/>
        </w:rPr>
        <w:t>,  fue</w:t>
      </w:r>
      <w:r w:rsidRPr="00E907FF">
        <w:rPr>
          <w:lang w:val="es-ES"/>
        </w:rPr>
        <w:t xml:space="preserve"> enviado </w:t>
      </w:r>
      <w:r>
        <w:rPr>
          <w:lang w:val="es-ES"/>
        </w:rPr>
        <w:t>a</w:t>
      </w:r>
      <w:r w:rsidRPr="00E907FF">
        <w:rPr>
          <w:lang w:val="es-ES"/>
        </w:rPr>
        <w:t xml:space="preserve"> las Universidades y Colleges de</w:t>
      </w:r>
      <w:r>
        <w:rPr>
          <w:lang w:val="es-ES"/>
        </w:rPr>
        <w:t xml:space="preserve"> Israel, como así  también a todas aquellas personas  que se inscribieron para participar en los concursos anteriores, para su difusión</w:t>
      </w:r>
      <w:r w:rsidRPr="00E907FF">
        <w:rPr>
          <w:lang w:val="es-ES"/>
        </w:rPr>
        <w:t>.</w:t>
      </w:r>
    </w:p>
    <w:p w:rsidR="005A242A" w:rsidRPr="00E907FF" w:rsidRDefault="005A242A" w:rsidP="00980109">
      <w:pPr>
        <w:ind w:left="360"/>
        <w:rPr>
          <w:lang w:val="es-ES"/>
        </w:rPr>
      </w:pPr>
    </w:p>
    <w:p w:rsidR="005A242A" w:rsidRDefault="005A242A" w:rsidP="00A16C6F">
      <w:pPr>
        <w:rPr>
          <w:u w:val="single"/>
          <w:lang w:val="es-ES"/>
        </w:rPr>
      </w:pPr>
      <w:r w:rsidRPr="00AF6EA6">
        <w:rPr>
          <w:u w:val="single"/>
          <w:lang w:val="es-ES"/>
        </w:rPr>
        <w:t xml:space="preserve">NOTICIAS DE </w:t>
      </w:r>
      <w:r>
        <w:rPr>
          <w:u w:val="single"/>
          <w:lang w:val="es-ES"/>
        </w:rPr>
        <w:t>ISRAEL</w:t>
      </w:r>
    </w:p>
    <w:p w:rsidR="005A242A" w:rsidRDefault="005A242A" w:rsidP="00A16C6F">
      <w:pPr>
        <w:rPr>
          <w:u w:val="single"/>
          <w:lang w:val="es-ES"/>
        </w:rPr>
      </w:pPr>
    </w:p>
    <w:p w:rsidR="005A242A" w:rsidRDefault="005A242A" w:rsidP="00C45546">
      <w:pPr>
        <w:rPr>
          <w:lang w:val="es-ES"/>
        </w:rPr>
      </w:pPr>
      <w:r>
        <w:rPr>
          <w:lang w:val="es-ES"/>
        </w:rPr>
        <w:t>* Israel descendió  2 puntos en la escala de eficiencia económica publicada por el  instituto suizo IMD.   Este  estudio  analizó   59 países en base a parámetros como poderío económico basado en la eficiencia de los negocios, los sistemas de infraestructura y eficiencia gubernamental. Israel continúa en primer lugar en inversión para la investigación y desarrollo y segundo lugar en gastos para la educación, cuarto en infraestructura científica y quinto en infraestructura tecnológica.</w:t>
      </w:r>
    </w:p>
    <w:p w:rsidR="005A242A" w:rsidRDefault="005A242A" w:rsidP="00FE2244">
      <w:pPr>
        <w:rPr>
          <w:lang w:val="es-ES"/>
        </w:rPr>
      </w:pPr>
    </w:p>
    <w:p w:rsidR="005A242A" w:rsidRDefault="005A242A" w:rsidP="00223210">
      <w:pPr>
        <w:rPr>
          <w:lang w:val="es-ES"/>
        </w:rPr>
      </w:pPr>
      <w:r>
        <w:rPr>
          <w:lang w:val="es-ES"/>
        </w:rPr>
        <w:t xml:space="preserve">*El científico israelí Daniel Hilel (81 años), uno de los fundadores del kibutz Sde Boker, en el sur del país, recibió el Premio de </w:t>
      </w:r>
      <w:smartTag w:uri="urn:schemas-microsoft-com:office:smarttags" w:element="PersonName">
        <w:smartTagPr>
          <w:attr w:name="ProductID" w:val="la Alimentación Mundial"/>
        </w:smartTagPr>
        <w:r>
          <w:rPr>
            <w:lang w:val="es-ES"/>
          </w:rPr>
          <w:t>la Alimentación Mundial</w:t>
        </w:r>
      </w:smartTag>
      <w:r>
        <w:rPr>
          <w:lang w:val="es-ES"/>
        </w:rPr>
        <w:t xml:space="preserve"> (250.000 dólares) por su participación en el desarrollo de la irrigación por goteo, que revolucionó la agricultura mundial. La recomendación a recibir el prestigioso premio fue hecha por científicos de todo el mundo, incluso de países árabes como Egipto, Jordania y </w:t>
      </w:r>
      <w:smartTag w:uri="urn:schemas-microsoft-com:office:smarttags" w:element="PersonName">
        <w:smartTagPr>
          <w:attr w:name="ProductID" w:val="La Unión"/>
        </w:smartTagPr>
        <w:r>
          <w:rPr>
            <w:lang w:val="es-ES"/>
          </w:rPr>
          <w:t>La Unión</w:t>
        </w:r>
      </w:smartTag>
      <w:r>
        <w:rPr>
          <w:lang w:val="es-ES"/>
        </w:rPr>
        <w:t xml:space="preserve"> de Emiratos Árabes.</w:t>
      </w:r>
    </w:p>
    <w:p w:rsidR="005A242A" w:rsidRDefault="005A242A" w:rsidP="00FE2244">
      <w:pPr>
        <w:rPr>
          <w:lang w:val="es-ES"/>
        </w:rPr>
      </w:pPr>
    </w:p>
    <w:p w:rsidR="005A242A" w:rsidRDefault="005A242A" w:rsidP="007D7315">
      <w:pPr>
        <w:rPr>
          <w:lang w:val="es-ES"/>
        </w:rPr>
      </w:pPr>
      <w:r>
        <w:rPr>
          <w:lang w:val="es-ES"/>
        </w:rPr>
        <w:t xml:space="preserve">*Hay en Israel 2 aldeas habitadas por "Cherquezim" (Reijania y Kfar Kama en </w:t>
      </w:r>
      <w:smartTag w:uri="urn:schemas-microsoft-com:office:smarttags" w:element="PersonName">
        <w:smartTagPr>
          <w:attr w:name="ProductID" w:val="la Alta Galilea"/>
        </w:smartTagPr>
        <w:r>
          <w:rPr>
            <w:lang w:val="es-ES"/>
          </w:rPr>
          <w:t>la Alta Galilea</w:t>
        </w:r>
      </w:smartTag>
      <w:r>
        <w:rPr>
          <w:lang w:val="es-ES"/>
        </w:rPr>
        <w:t>, en las cercanías de la ciudad de Safed</w:t>
      </w:r>
      <w:bookmarkStart w:id="0" w:name="_GoBack"/>
      <w:bookmarkEnd w:id="0"/>
      <w:r>
        <w:rPr>
          <w:lang w:val="es-ES"/>
        </w:rPr>
        <w:t>). Es este  uno de los pueblos más antiguos que han sobrevivido el paso del tiempo y los avatares de la historia. Su origen se remonta a varios siglos antes de la era cristiana. Entre el 12 y 14 del presente mes se realizará, en las mencionadas aldeas,  el  "Festival de Danzas Típicas", con la participación de un grupo folklórico de Jordania.</w:t>
      </w:r>
    </w:p>
    <w:p w:rsidR="005A242A" w:rsidRDefault="005A242A" w:rsidP="00FE2244">
      <w:pPr>
        <w:rPr>
          <w:lang w:val="es-ES"/>
        </w:rPr>
      </w:pPr>
    </w:p>
    <w:p w:rsidR="005A242A" w:rsidRDefault="005A242A" w:rsidP="0041628F">
      <w:pPr>
        <w:rPr>
          <w:lang w:val="es-ES"/>
        </w:rPr>
      </w:pPr>
      <w:r>
        <w:rPr>
          <w:lang w:val="es-ES"/>
        </w:rPr>
        <w:t xml:space="preserve">*45.000 "mochileros" salen por año de Israel, a pasear por  el mundo. 5% de ellos son ya mayores y con familias establecidas. 15% ya terminaron sus estudios universitarios. La gran mayoría son jóvenes que al terminar su servicio militar, trabajan y ahorran  durante un año o dos para salir luego  a recorrer mundo. </w:t>
      </w:r>
    </w:p>
    <w:p w:rsidR="005A242A" w:rsidRDefault="005A242A" w:rsidP="0044393B">
      <w:pPr>
        <w:rPr>
          <w:lang w:val="es-ES"/>
        </w:rPr>
      </w:pPr>
    </w:p>
    <w:p w:rsidR="005A242A" w:rsidRPr="0044393B" w:rsidRDefault="005A242A" w:rsidP="0041628F">
      <w:pPr>
        <w:rPr>
          <w:lang w:val="es-AR"/>
        </w:rPr>
      </w:pPr>
      <w:r>
        <w:rPr>
          <w:lang w:val="es-ES"/>
        </w:rPr>
        <w:t>*</w:t>
      </w:r>
      <w:r>
        <w:rPr>
          <w:lang w:val="es-AR"/>
        </w:rPr>
        <w:t xml:space="preserve">Durante el mes de junio se llevó a cabo, en la ciudad de Haifa,  el "IV Campeonato Internacional de Futbol de Equipos Integrados por Escritores y Editores".  Al cabo de  90 intensos minutos de juego con buen nivel de futbol, el hasta ese momento campeón, Israel, debió resignar su corona, al caer vencido en la final contra Italia, por tres goles a dos. </w:t>
      </w:r>
    </w:p>
    <w:p w:rsidR="005A242A" w:rsidRDefault="005A242A" w:rsidP="00C64511">
      <w:pPr>
        <w:rPr>
          <w:lang w:val="es-ES"/>
        </w:rPr>
      </w:pPr>
    </w:p>
    <w:p w:rsidR="005A242A" w:rsidRPr="007D7315" w:rsidRDefault="005A242A" w:rsidP="00DD52E7">
      <w:pPr>
        <w:rPr>
          <w:lang w:val="es-AR"/>
        </w:rPr>
      </w:pPr>
      <w:r w:rsidRPr="0044393B">
        <w:rPr>
          <w:lang w:val="es-AR"/>
        </w:rPr>
        <w:t>*</w:t>
      </w:r>
      <w:r>
        <w:rPr>
          <w:lang w:val="es-ES"/>
        </w:rPr>
        <w:t xml:space="preserve">En el transcurso del mes de julio (5-14) se llevará  a cabo el Festival Internacional de Cine de Jerusalén. Se presentarán películas de toda Europa, USA y Canadá. De América Latina  Argentina, Brasil, Chile, Colombia, Cuba y  México. También estarán representados con largometrajes Senegal, Turquía, China, Filipinas, Argelia, Egipto, Tailandia y Corea del Sur. Cabe destacar la presentación de dos largometrajes de Irán, dos de Palestina y dos coproducciones palestino-israelíes. </w:t>
      </w:r>
    </w:p>
    <w:p w:rsidR="005A242A" w:rsidRDefault="005A242A" w:rsidP="00C64511">
      <w:pPr>
        <w:rPr>
          <w:lang w:val="es-ES"/>
        </w:rPr>
      </w:pPr>
    </w:p>
    <w:p w:rsidR="005A242A" w:rsidRDefault="005A242A" w:rsidP="0041628F">
      <w:pPr>
        <w:rPr>
          <w:lang w:val="es-ES"/>
        </w:rPr>
      </w:pPr>
      <w:r>
        <w:rPr>
          <w:lang w:val="es-ES"/>
        </w:rPr>
        <w:t xml:space="preserve">*Precio del dólar al 29.6.2012: 3.9213 shekalim, el más alto en los últimos cuatro años. </w:t>
      </w:r>
    </w:p>
    <w:p w:rsidR="005A242A" w:rsidRDefault="005A242A" w:rsidP="00912A60">
      <w:pPr>
        <w:rPr>
          <w:lang w:val="es-ES"/>
        </w:rPr>
      </w:pPr>
    </w:p>
    <w:p w:rsidR="005A242A" w:rsidRDefault="005A242A" w:rsidP="00A16C6F">
      <w:pPr>
        <w:rPr>
          <w:lang w:val="es-ES"/>
        </w:rPr>
      </w:pPr>
    </w:p>
    <w:sectPr w:rsidR="005A242A"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42A" w:rsidRDefault="005A242A">
      <w:r>
        <w:separator/>
      </w:r>
    </w:p>
  </w:endnote>
  <w:endnote w:type="continuationSeparator" w:id="0">
    <w:p w:rsidR="005A242A" w:rsidRDefault="005A24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42A" w:rsidRPr="001D2FBA" w:rsidRDefault="005A242A"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5A242A" w:rsidRDefault="005A24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42A" w:rsidRDefault="005A242A">
      <w:r>
        <w:separator/>
      </w:r>
    </w:p>
  </w:footnote>
  <w:footnote w:type="continuationSeparator" w:id="0">
    <w:p w:rsidR="005A242A" w:rsidRDefault="005A24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42A" w:rsidRDefault="005A242A" w:rsidP="006C444F">
    <w:pPr>
      <w:jc w:val="center"/>
      <w:rPr>
        <w:b/>
        <w:bCs/>
        <w:sz w:val="28"/>
        <w:szCs w:val="28"/>
      </w:rPr>
    </w:pPr>
    <w:r>
      <w:rPr>
        <w:b/>
        <w:bCs/>
        <w:sz w:val="28"/>
        <w:szCs w:val="28"/>
        <w:rtl/>
      </w:rPr>
      <w:t xml:space="preserve">אגודה לידידות ישראל - קוסטה ריקה </w:t>
    </w:r>
    <w:r>
      <w:rPr>
        <w:b/>
        <w:bCs/>
        <w:rtl/>
      </w:rPr>
      <w:t>(ע"ר 58-007-635-4)</w:t>
    </w:r>
  </w:p>
  <w:p w:rsidR="005A242A" w:rsidRDefault="005A242A"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5A242A" w:rsidRPr="00C55A07" w:rsidRDefault="005A242A"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1ECF"/>
    <w:rsid w:val="00010194"/>
    <w:rsid w:val="0003315F"/>
    <w:rsid w:val="00053590"/>
    <w:rsid w:val="00062AD5"/>
    <w:rsid w:val="000650C2"/>
    <w:rsid w:val="0008020F"/>
    <w:rsid w:val="00081575"/>
    <w:rsid w:val="00092F38"/>
    <w:rsid w:val="000A23A6"/>
    <w:rsid w:val="000A6665"/>
    <w:rsid w:val="000B1F27"/>
    <w:rsid w:val="000B6446"/>
    <w:rsid w:val="000C5B08"/>
    <w:rsid w:val="000E5AEF"/>
    <w:rsid w:val="000E5B78"/>
    <w:rsid w:val="000F135C"/>
    <w:rsid w:val="000F2F3E"/>
    <w:rsid w:val="000F3FB4"/>
    <w:rsid w:val="00105F27"/>
    <w:rsid w:val="00106734"/>
    <w:rsid w:val="00114390"/>
    <w:rsid w:val="001735F7"/>
    <w:rsid w:val="001A0304"/>
    <w:rsid w:val="001C32BE"/>
    <w:rsid w:val="001D2FBA"/>
    <w:rsid w:val="001E09C1"/>
    <w:rsid w:val="001E10E9"/>
    <w:rsid w:val="001E2F3F"/>
    <w:rsid w:val="001E7B95"/>
    <w:rsid w:val="001F276F"/>
    <w:rsid w:val="001F4FC2"/>
    <w:rsid w:val="001F706E"/>
    <w:rsid w:val="001F7DC1"/>
    <w:rsid w:val="0020077F"/>
    <w:rsid w:val="002019CC"/>
    <w:rsid w:val="0020403C"/>
    <w:rsid w:val="00215541"/>
    <w:rsid w:val="00223210"/>
    <w:rsid w:val="00234853"/>
    <w:rsid w:val="002423A5"/>
    <w:rsid w:val="0024477A"/>
    <w:rsid w:val="00245BFA"/>
    <w:rsid w:val="00247299"/>
    <w:rsid w:val="00270D45"/>
    <w:rsid w:val="00276DDF"/>
    <w:rsid w:val="00283DB0"/>
    <w:rsid w:val="002854F5"/>
    <w:rsid w:val="002B0690"/>
    <w:rsid w:val="002C1302"/>
    <w:rsid w:val="002C398B"/>
    <w:rsid w:val="002F0D37"/>
    <w:rsid w:val="002F40B3"/>
    <w:rsid w:val="00322F75"/>
    <w:rsid w:val="003666F1"/>
    <w:rsid w:val="0038264F"/>
    <w:rsid w:val="003A4CB5"/>
    <w:rsid w:val="003B7879"/>
    <w:rsid w:val="003C1D48"/>
    <w:rsid w:val="003D1F9D"/>
    <w:rsid w:val="003F32C0"/>
    <w:rsid w:val="004074DF"/>
    <w:rsid w:val="00412B44"/>
    <w:rsid w:val="0041628F"/>
    <w:rsid w:val="00427D41"/>
    <w:rsid w:val="004435ED"/>
    <w:rsid w:val="0044393B"/>
    <w:rsid w:val="00455E64"/>
    <w:rsid w:val="00480847"/>
    <w:rsid w:val="00496795"/>
    <w:rsid w:val="004B4D93"/>
    <w:rsid w:val="004C2327"/>
    <w:rsid w:val="004E1B80"/>
    <w:rsid w:val="004E70BE"/>
    <w:rsid w:val="0050144A"/>
    <w:rsid w:val="0051760F"/>
    <w:rsid w:val="00521EC4"/>
    <w:rsid w:val="005224B9"/>
    <w:rsid w:val="0052522C"/>
    <w:rsid w:val="00535425"/>
    <w:rsid w:val="00551A53"/>
    <w:rsid w:val="00566270"/>
    <w:rsid w:val="005806B8"/>
    <w:rsid w:val="0058213E"/>
    <w:rsid w:val="00591465"/>
    <w:rsid w:val="005A242A"/>
    <w:rsid w:val="005A61DB"/>
    <w:rsid w:val="005A78FF"/>
    <w:rsid w:val="005B030B"/>
    <w:rsid w:val="005B0A87"/>
    <w:rsid w:val="005B0EDB"/>
    <w:rsid w:val="005B4BDF"/>
    <w:rsid w:val="005B5E4D"/>
    <w:rsid w:val="005D5053"/>
    <w:rsid w:val="005F3DC2"/>
    <w:rsid w:val="005F68B5"/>
    <w:rsid w:val="006012C6"/>
    <w:rsid w:val="00630947"/>
    <w:rsid w:val="006611D8"/>
    <w:rsid w:val="00665BCE"/>
    <w:rsid w:val="006700F1"/>
    <w:rsid w:val="00673D41"/>
    <w:rsid w:val="00686295"/>
    <w:rsid w:val="006916C7"/>
    <w:rsid w:val="00696522"/>
    <w:rsid w:val="006A4652"/>
    <w:rsid w:val="006A79FB"/>
    <w:rsid w:val="006B27C2"/>
    <w:rsid w:val="006B5224"/>
    <w:rsid w:val="006C2E88"/>
    <w:rsid w:val="006C444F"/>
    <w:rsid w:val="006E1BD9"/>
    <w:rsid w:val="006F0FBC"/>
    <w:rsid w:val="006F3CDA"/>
    <w:rsid w:val="006F4E80"/>
    <w:rsid w:val="006F75FB"/>
    <w:rsid w:val="0072548A"/>
    <w:rsid w:val="00736510"/>
    <w:rsid w:val="00745716"/>
    <w:rsid w:val="00750504"/>
    <w:rsid w:val="007540D2"/>
    <w:rsid w:val="007755B3"/>
    <w:rsid w:val="0078552F"/>
    <w:rsid w:val="00794D5F"/>
    <w:rsid w:val="007952A2"/>
    <w:rsid w:val="007A5B9F"/>
    <w:rsid w:val="007B182D"/>
    <w:rsid w:val="007B5AA4"/>
    <w:rsid w:val="007D7315"/>
    <w:rsid w:val="007E6062"/>
    <w:rsid w:val="00817881"/>
    <w:rsid w:val="0086304C"/>
    <w:rsid w:val="00863FA1"/>
    <w:rsid w:val="00876D76"/>
    <w:rsid w:val="00877899"/>
    <w:rsid w:val="008836BC"/>
    <w:rsid w:val="00884AE6"/>
    <w:rsid w:val="008B198A"/>
    <w:rsid w:val="008B4EA5"/>
    <w:rsid w:val="008B69B2"/>
    <w:rsid w:val="008C3C01"/>
    <w:rsid w:val="008E32BB"/>
    <w:rsid w:val="00912090"/>
    <w:rsid w:val="00912A60"/>
    <w:rsid w:val="0092025A"/>
    <w:rsid w:val="00921007"/>
    <w:rsid w:val="009221F9"/>
    <w:rsid w:val="00980109"/>
    <w:rsid w:val="00981F0B"/>
    <w:rsid w:val="00983C68"/>
    <w:rsid w:val="00985DBB"/>
    <w:rsid w:val="00990D10"/>
    <w:rsid w:val="009B2C00"/>
    <w:rsid w:val="009B672B"/>
    <w:rsid w:val="009B7D90"/>
    <w:rsid w:val="009F7DA5"/>
    <w:rsid w:val="00A0313E"/>
    <w:rsid w:val="00A10226"/>
    <w:rsid w:val="00A16C6F"/>
    <w:rsid w:val="00A25419"/>
    <w:rsid w:val="00A33A6F"/>
    <w:rsid w:val="00A4662C"/>
    <w:rsid w:val="00A67A11"/>
    <w:rsid w:val="00AA035C"/>
    <w:rsid w:val="00AA17B1"/>
    <w:rsid w:val="00AA55B7"/>
    <w:rsid w:val="00AB0F10"/>
    <w:rsid w:val="00AF2227"/>
    <w:rsid w:val="00AF4163"/>
    <w:rsid w:val="00AF606F"/>
    <w:rsid w:val="00AF6EA6"/>
    <w:rsid w:val="00AF7190"/>
    <w:rsid w:val="00B024A1"/>
    <w:rsid w:val="00B17219"/>
    <w:rsid w:val="00B233D4"/>
    <w:rsid w:val="00B269DF"/>
    <w:rsid w:val="00B35384"/>
    <w:rsid w:val="00B3714A"/>
    <w:rsid w:val="00B41A61"/>
    <w:rsid w:val="00B4693F"/>
    <w:rsid w:val="00B81DD3"/>
    <w:rsid w:val="00BA0726"/>
    <w:rsid w:val="00BA07ED"/>
    <w:rsid w:val="00BB0DB6"/>
    <w:rsid w:val="00BD3477"/>
    <w:rsid w:val="00BE38D0"/>
    <w:rsid w:val="00C1527B"/>
    <w:rsid w:val="00C177FD"/>
    <w:rsid w:val="00C207EF"/>
    <w:rsid w:val="00C216E0"/>
    <w:rsid w:val="00C25FF0"/>
    <w:rsid w:val="00C32DEB"/>
    <w:rsid w:val="00C443CC"/>
    <w:rsid w:val="00C45546"/>
    <w:rsid w:val="00C511D3"/>
    <w:rsid w:val="00C51989"/>
    <w:rsid w:val="00C53441"/>
    <w:rsid w:val="00C55A07"/>
    <w:rsid w:val="00C64511"/>
    <w:rsid w:val="00C7047C"/>
    <w:rsid w:val="00C82ACA"/>
    <w:rsid w:val="00C86DFF"/>
    <w:rsid w:val="00CA472E"/>
    <w:rsid w:val="00CA603E"/>
    <w:rsid w:val="00CC3DBB"/>
    <w:rsid w:val="00CE7673"/>
    <w:rsid w:val="00CF1B49"/>
    <w:rsid w:val="00D00D67"/>
    <w:rsid w:val="00D11654"/>
    <w:rsid w:val="00D17513"/>
    <w:rsid w:val="00D178F4"/>
    <w:rsid w:val="00D274A9"/>
    <w:rsid w:val="00D3356C"/>
    <w:rsid w:val="00D3561E"/>
    <w:rsid w:val="00D44566"/>
    <w:rsid w:val="00D5535C"/>
    <w:rsid w:val="00D6046A"/>
    <w:rsid w:val="00D60BB2"/>
    <w:rsid w:val="00D677AD"/>
    <w:rsid w:val="00D75113"/>
    <w:rsid w:val="00D7554E"/>
    <w:rsid w:val="00D9267A"/>
    <w:rsid w:val="00DB35A7"/>
    <w:rsid w:val="00DB53FB"/>
    <w:rsid w:val="00DC03C4"/>
    <w:rsid w:val="00DC228D"/>
    <w:rsid w:val="00DC2624"/>
    <w:rsid w:val="00DC2FE6"/>
    <w:rsid w:val="00DC7D8F"/>
    <w:rsid w:val="00DD52E7"/>
    <w:rsid w:val="00DD618A"/>
    <w:rsid w:val="00DE2714"/>
    <w:rsid w:val="00DE6A8D"/>
    <w:rsid w:val="00DF1D40"/>
    <w:rsid w:val="00E27CF8"/>
    <w:rsid w:val="00E369E5"/>
    <w:rsid w:val="00E5534B"/>
    <w:rsid w:val="00E72AC2"/>
    <w:rsid w:val="00E907FF"/>
    <w:rsid w:val="00EC6759"/>
    <w:rsid w:val="00ED207A"/>
    <w:rsid w:val="00EE0B0A"/>
    <w:rsid w:val="00EE43B2"/>
    <w:rsid w:val="00EE78BB"/>
    <w:rsid w:val="00EF3DE0"/>
    <w:rsid w:val="00F0487C"/>
    <w:rsid w:val="00F26E7F"/>
    <w:rsid w:val="00F439CA"/>
    <w:rsid w:val="00F501DE"/>
    <w:rsid w:val="00F51023"/>
    <w:rsid w:val="00F77F1F"/>
    <w:rsid w:val="00F81487"/>
    <w:rsid w:val="00F8443A"/>
    <w:rsid w:val="00F96231"/>
    <w:rsid w:val="00FB7D5C"/>
    <w:rsid w:val="00FC1ED1"/>
    <w:rsid w:val="00FE2244"/>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512</Words>
  <Characters>2562</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4</cp:revision>
  <dcterms:created xsi:type="dcterms:W3CDTF">2012-06-30T08:15:00Z</dcterms:created>
  <dcterms:modified xsi:type="dcterms:W3CDTF">2012-07-02T15:00:00Z</dcterms:modified>
</cp:coreProperties>
</file>