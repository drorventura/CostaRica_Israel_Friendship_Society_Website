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D0B" w:rsidRPr="00AF6EA6" w:rsidRDefault="000C4D0B" w:rsidP="00283CF5">
      <w:pPr>
        <w:rPr>
          <w:lang w:val="es-AR"/>
        </w:rPr>
      </w:pPr>
      <w:r>
        <w:rPr>
          <w:lang w:val="es-AR"/>
        </w:rPr>
        <w:t xml:space="preserve">                                                    </w:t>
      </w:r>
      <w:r>
        <w:rPr>
          <w:lang w:val="es-AR"/>
        </w:rPr>
        <w:tab/>
      </w:r>
      <w:r w:rsidRPr="00AF6EA6">
        <w:rPr>
          <w:lang w:val="es-AR"/>
        </w:rPr>
        <w:t>BOLETIN    Número</w:t>
      </w:r>
      <w:r>
        <w:rPr>
          <w:lang w:val="es-AR"/>
        </w:rPr>
        <w:t xml:space="preserve"> 31</w:t>
      </w:r>
    </w:p>
    <w:p w:rsidR="000C4D0B" w:rsidRDefault="000C4D0B" w:rsidP="00E5534B">
      <w:pPr>
        <w:jc w:val="center"/>
        <w:rPr>
          <w:u w:val="single"/>
          <w:lang w:val="es-ES"/>
        </w:rPr>
      </w:pPr>
      <w:r>
        <w:rPr>
          <w:lang w:val="es-AR"/>
        </w:rPr>
        <w:t>Octubre 2012</w:t>
      </w:r>
    </w:p>
    <w:p w:rsidR="000C4D0B" w:rsidRPr="00F81114" w:rsidRDefault="000C4D0B" w:rsidP="00E5534B">
      <w:pPr>
        <w:jc w:val="center"/>
        <w:rPr>
          <w:lang w:val="es-ES"/>
        </w:rPr>
      </w:pPr>
    </w:p>
    <w:p w:rsidR="000C4D0B" w:rsidRDefault="000C4D0B"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0C4D0B" w:rsidRPr="00302E5A" w:rsidRDefault="000C4D0B" w:rsidP="007A5501">
      <w:pPr>
        <w:ind w:left="360"/>
        <w:jc w:val="both"/>
        <w:rPr>
          <w:color w:val="FF0000"/>
          <w:u w:val="single"/>
          <w:lang w:val="es-ES"/>
        </w:rPr>
      </w:pPr>
    </w:p>
    <w:p w:rsidR="000C4D0B" w:rsidRPr="00A020DB" w:rsidRDefault="000C4D0B" w:rsidP="00004249">
      <w:pPr>
        <w:numPr>
          <w:ilvl w:val="0"/>
          <w:numId w:val="10"/>
        </w:numPr>
        <w:tabs>
          <w:tab w:val="clear" w:pos="720"/>
          <w:tab w:val="num" w:pos="1080"/>
        </w:tabs>
        <w:ind w:left="1080"/>
        <w:jc w:val="both"/>
        <w:rPr>
          <w:lang w:val="es-ES"/>
        </w:rPr>
      </w:pPr>
      <w:r w:rsidRPr="00A020DB">
        <w:rPr>
          <w:lang w:val="es-ES"/>
        </w:rPr>
        <w:t>El pasado 6 de Septiembre se realizaran las entrevistas personales a los 13 finalistas</w:t>
      </w:r>
      <w:r w:rsidRPr="00A020DB">
        <w:rPr>
          <w:lang w:val="es-AR"/>
        </w:rPr>
        <w:t xml:space="preserve"> que obtuvieron las clasificaciones mas altas en el examen escrito</w:t>
      </w:r>
      <w:r w:rsidRPr="00A020DB">
        <w:rPr>
          <w:lang w:val="es-ES"/>
        </w:rPr>
        <w:t xml:space="preserve">  "VII Concurso Conozca Costa Rica ", en cual participan estudiantes de Universidades y Colleges Académicos de Israel. Los dos participantes que obtuvieron las notas mas altas fueron  en primer lugar  Inbar Veg,</w:t>
      </w:r>
      <w:r w:rsidRPr="00A020DB">
        <w:rPr>
          <w:lang w:val="es-AR"/>
        </w:rPr>
        <w:t xml:space="preserve"> </w:t>
      </w:r>
      <w:r w:rsidRPr="00A020DB">
        <w:rPr>
          <w:lang w:val="es-ES"/>
        </w:rPr>
        <w:t xml:space="preserve">de </w:t>
      </w:r>
      <w:smartTag w:uri="urn:schemas-microsoft-com:office:smarttags" w:element="PersonName">
        <w:smartTagPr>
          <w:attr w:name="ProductID" w:val="la Universidad Ben-Gurión"/>
        </w:smartTagPr>
        <w:r w:rsidRPr="00A020DB">
          <w:rPr>
            <w:lang w:val="es-ES"/>
          </w:rPr>
          <w:t>la Universidad Ben-Gurión</w:t>
        </w:r>
      </w:smartTag>
      <w:r w:rsidRPr="00A020DB">
        <w:rPr>
          <w:lang w:val="es-ES"/>
        </w:rPr>
        <w:t xml:space="preserve"> en el Neguev, </w:t>
      </w:r>
      <w:r>
        <w:rPr>
          <w:lang w:val="es-ES"/>
        </w:rPr>
        <w:t>estudiante de Psicolog</w:t>
      </w:r>
      <w:r w:rsidRPr="00A020DB">
        <w:rPr>
          <w:lang w:val="es-ES"/>
        </w:rPr>
        <w:t xml:space="preserve">ia, y  Eli Slama de </w:t>
      </w:r>
      <w:smartTag w:uri="urn:schemas-microsoft-com:office:smarttags" w:element="PersonName">
        <w:smartTagPr>
          <w:attr w:name="ProductID" w:val="la Universidad"/>
        </w:smartTagPr>
        <w:r w:rsidRPr="00A020DB">
          <w:rPr>
            <w:lang w:val="es-ES"/>
          </w:rPr>
          <w:t>la Universidad</w:t>
        </w:r>
      </w:smartTag>
      <w:r w:rsidRPr="00A020DB">
        <w:rPr>
          <w:lang w:val="es-ES"/>
        </w:rPr>
        <w:t xml:space="preserve"> de Tel-Aviv, del departamento de Estudios del Medio Oriente, en el segundo lugar.</w:t>
      </w:r>
    </w:p>
    <w:p w:rsidR="000C4D0B" w:rsidRPr="00A020DB" w:rsidRDefault="000C4D0B" w:rsidP="008A6173">
      <w:pPr>
        <w:ind w:left="1080"/>
        <w:jc w:val="both"/>
        <w:rPr>
          <w:lang w:val="es-ES"/>
        </w:rPr>
      </w:pPr>
      <w:r w:rsidRPr="00A020DB">
        <w:rPr>
          <w:lang w:val="es-ES"/>
        </w:rPr>
        <w:t xml:space="preserve">El comité que realizo las entrevistas </w:t>
      </w:r>
      <w:r>
        <w:rPr>
          <w:lang w:val="es-ES"/>
        </w:rPr>
        <w:t xml:space="preserve">personales </w:t>
      </w:r>
      <w:r w:rsidRPr="00A020DB">
        <w:rPr>
          <w:lang w:val="es-ES"/>
        </w:rPr>
        <w:t>estuvo integrado por  el Señor Embajador de Costa Rica en Israel</w:t>
      </w:r>
      <w:r>
        <w:rPr>
          <w:lang w:val="es-ES"/>
        </w:rPr>
        <w:t xml:space="preserve"> Don</w:t>
      </w:r>
      <w:r w:rsidRPr="00A020DB">
        <w:rPr>
          <w:lang w:val="es-ES"/>
        </w:rPr>
        <w:t xml:space="preserve"> Rodrigo Carreras, el Señor Cónsul</w:t>
      </w:r>
      <w:r>
        <w:rPr>
          <w:lang w:val="es-ES"/>
        </w:rPr>
        <w:t xml:space="preserve"> General</w:t>
      </w:r>
      <w:r w:rsidRPr="00A020DB">
        <w:rPr>
          <w:lang w:val="es-ES"/>
        </w:rPr>
        <w:t xml:space="preserve"> de </w:t>
      </w:r>
      <w:smartTag w:uri="urn:schemas-microsoft-com:office:smarttags" w:element="PersonName">
        <w:smartTagPr>
          <w:attr w:name="ProductID" w:val="la Embajada Esteban"/>
        </w:smartTagPr>
        <w:r w:rsidRPr="00A020DB">
          <w:rPr>
            <w:lang w:val="es-ES"/>
          </w:rPr>
          <w:t>la Embajada Esteban</w:t>
        </w:r>
      </w:smartTag>
      <w:r w:rsidRPr="00A020DB">
        <w:rPr>
          <w:lang w:val="es-ES"/>
        </w:rPr>
        <w:t xml:space="preserve"> </w:t>
      </w:r>
      <w:r>
        <w:rPr>
          <w:color w:val="FF0000"/>
          <w:lang w:val="es-ES"/>
        </w:rPr>
        <w:t>Penrod.</w:t>
      </w:r>
      <w:r>
        <w:rPr>
          <w:lang w:val="es-ES"/>
        </w:rPr>
        <w:t xml:space="preserve"> </w:t>
      </w:r>
      <w:r w:rsidRPr="00A020DB">
        <w:rPr>
          <w:lang w:val="es-ES"/>
        </w:rPr>
        <w:t xml:space="preserve">el Cónsul Honorario </w:t>
      </w:r>
      <w:r>
        <w:rPr>
          <w:lang w:val="es-ES"/>
        </w:rPr>
        <w:t>de Costa Rica</w:t>
      </w:r>
      <w:r w:rsidRPr="00A020DB">
        <w:rPr>
          <w:lang w:val="es-ES"/>
        </w:rPr>
        <w:t>,</w:t>
      </w:r>
      <w:r>
        <w:rPr>
          <w:lang w:val="es-ES"/>
        </w:rPr>
        <w:t>Natan Allalouf</w:t>
      </w:r>
      <w:r w:rsidRPr="00A020DB">
        <w:rPr>
          <w:lang w:val="es-ES"/>
        </w:rPr>
        <w:t xml:space="preserve"> </w:t>
      </w:r>
      <w:r>
        <w:rPr>
          <w:lang w:val="es-ES"/>
        </w:rPr>
        <w:t xml:space="preserve">el Embajador Hugo Recanati en representación </w:t>
      </w:r>
      <w:r w:rsidRPr="00A020DB">
        <w:rPr>
          <w:lang w:val="es-ES"/>
        </w:rPr>
        <w:t>del Ministerio de Relaciones Exteriores de Israel,</w:t>
      </w:r>
      <w:r>
        <w:rPr>
          <w:lang w:val="es-ES"/>
        </w:rPr>
        <w:t xml:space="preserve">Nadav Stark </w:t>
      </w:r>
      <w:r w:rsidRPr="00A020DB">
        <w:rPr>
          <w:lang w:val="es-ES"/>
        </w:rPr>
        <w:t xml:space="preserve">representante de </w:t>
      </w:r>
      <w:smartTag w:uri="urn:schemas-microsoft-com:office:smarttags" w:element="PersonName">
        <w:smartTagPr>
          <w:attr w:name="ProductID" w:val="la Industria Aérea"/>
        </w:smartTagPr>
        <w:r w:rsidRPr="00A020DB">
          <w:rPr>
            <w:lang w:val="es-ES"/>
          </w:rPr>
          <w:t>la Asociación</w:t>
        </w:r>
      </w:smartTag>
      <w:r w:rsidRPr="00A020DB">
        <w:rPr>
          <w:lang w:val="es-ES"/>
        </w:rPr>
        <w:t xml:space="preserve"> de Estudiantes </w:t>
      </w:r>
      <w:r>
        <w:rPr>
          <w:lang w:val="es-ES"/>
        </w:rPr>
        <w:t xml:space="preserve">de </w:t>
      </w:r>
      <w:smartTag w:uri="urn:schemas-microsoft-com:office:smarttags" w:element="PersonName">
        <w:smartTagPr>
          <w:attr w:name="ProductID" w:val="la Industria Aérea"/>
        </w:smartTagPr>
        <w:r>
          <w:rPr>
            <w:lang w:val="es-ES"/>
          </w:rPr>
          <w:t>la Universidad</w:t>
        </w:r>
      </w:smartTag>
      <w:r>
        <w:rPr>
          <w:lang w:val="es-ES"/>
        </w:rPr>
        <w:t xml:space="preserve"> </w:t>
      </w:r>
      <w:r w:rsidRPr="00A020DB">
        <w:rPr>
          <w:lang w:val="es-ES"/>
        </w:rPr>
        <w:t>de Tel-Aviv</w:t>
      </w:r>
      <w:r>
        <w:rPr>
          <w:lang w:val="es-ES"/>
        </w:rPr>
        <w:t xml:space="preserve">, Bernardo Lichtensztajn </w:t>
      </w:r>
      <w:r w:rsidRPr="00A020DB">
        <w:rPr>
          <w:lang w:val="es-ES"/>
        </w:rPr>
        <w:t xml:space="preserve"> Presidente Adjunto de </w:t>
      </w:r>
      <w:smartTag w:uri="urn:schemas-microsoft-com:office:smarttags" w:element="PersonName">
        <w:smartTagPr>
          <w:attr w:name="ProductID" w:val="la Industria Aérea"/>
        </w:smartTagPr>
        <w:r w:rsidRPr="00A020DB">
          <w:rPr>
            <w:lang w:val="es-ES"/>
          </w:rPr>
          <w:t>la Asociación</w:t>
        </w:r>
      </w:smartTag>
      <w:r w:rsidRPr="00A020DB">
        <w:rPr>
          <w:lang w:val="es-ES"/>
        </w:rPr>
        <w:t xml:space="preserve"> de Amistad Israel Costa Rica y</w:t>
      </w:r>
      <w:r>
        <w:rPr>
          <w:lang w:val="es-ES"/>
        </w:rPr>
        <w:t xml:space="preserve"> Abraham Hatzamri, Presidente de </w:t>
      </w:r>
      <w:smartTag w:uri="urn:schemas-microsoft-com:office:smarttags" w:element="PersonName">
        <w:smartTagPr>
          <w:attr w:name="ProductID" w:val="la Industria Aérea"/>
        </w:smartTagPr>
        <w:r>
          <w:rPr>
            <w:lang w:val="es-ES"/>
          </w:rPr>
          <w:t>la Asociación</w:t>
        </w:r>
      </w:smartTag>
      <w:r>
        <w:rPr>
          <w:lang w:val="es-ES"/>
        </w:rPr>
        <w:t xml:space="preserve"> </w:t>
      </w:r>
      <w:r w:rsidRPr="00A020DB">
        <w:rPr>
          <w:lang w:val="es-ES"/>
        </w:rPr>
        <w:t xml:space="preserve">. </w:t>
      </w:r>
    </w:p>
    <w:p w:rsidR="000C4D0B" w:rsidRPr="00A020DB" w:rsidRDefault="000C4D0B" w:rsidP="009A0CD0">
      <w:pPr>
        <w:ind w:left="360"/>
        <w:rPr>
          <w:lang w:val="es-ES"/>
        </w:rPr>
      </w:pPr>
    </w:p>
    <w:p w:rsidR="000C4D0B" w:rsidRPr="000870DD" w:rsidRDefault="000C4D0B" w:rsidP="00A16C6F">
      <w:pPr>
        <w:rPr>
          <w:u w:val="single"/>
          <w:lang w:val="es-ES"/>
        </w:rPr>
      </w:pPr>
      <w:r w:rsidRPr="000870DD">
        <w:rPr>
          <w:u w:val="single"/>
          <w:lang w:val="es-ES"/>
        </w:rPr>
        <w:t>NOTICIAS DE ISRAEL</w:t>
      </w:r>
    </w:p>
    <w:p w:rsidR="000C4D0B" w:rsidRDefault="000C4D0B" w:rsidP="00A16C6F">
      <w:pPr>
        <w:rPr>
          <w:u w:val="single"/>
          <w:lang w:val="es-ES"/>
        </w:rPr>
      </w:pPr>
    </w:p>
    <w:p w:rsidR="000C4D0B" w:rsidRDefault="000C4D0B" w:rsidP="00283CF5">
      <w:pPr>
        <w:rPr>
          <w:lang w:val="es-ES"/>
        </w:rPr>
      </w:pPr>
      <w:r>
        <w:rPr>
          <w:lang w:val="es-ES"/>
        </w:rPr>
        <w:t>*A partir del próximo mes de octubre el sueldo mínimo en Israel  será de 4.300 shekalim (1 dólar = 4 shekalim)</w:t>
      </w:r>
    </w:p>
    <w:p w:rsidR="000C4D0B" w:rsidRDefault="000C4D0B" w:rsidP="00283CF5">
      <w:pPr>
        <w:rPr>
          <w:lang w:val="es-ES"/>
        </w:rPr>
      </w:pPr>
    </w:p>
    <w:p w:rsidR="000C4D0B" w:rsidRDefault="000C4D0B" w:rsidP="000870DD">
      <w:pPr>
        <w:rPr>
          <w:lang w:val="es-ES"/>
        </w:rPr>
      </w:pPr>
      <w:r>
        <w:rPr>
          <w:lang w:val="es-ES"/>
        </w:rPr>
        <w:t xml:space="preserve">*Según un estudio realizado por  </w:t>
      </w:r>
      <w:smartTag w:uri="urn:schemas-microsoft-com:office:smarttags" w:element="PersonName">
        <w:smartTagPr>
          <w:attr w:name="ProductID" w:val="la Industria Aérea"/>
        </w:smartTagPr>
        <w:r>
          <w:rPr>
            <w:lang w:val="es-ES"/>
          </w:rPr>
          <w:t>la Organización Mundial</w:t>
        </w:r>
      </w:smartTag>
      <w:r>
        <w:rPr>
          <w:lang w:val="es-ES"/>
        </w:rPr>
        <w:t xml:space="preserve"> de </w:t>
      </w:r>
      <w:smartTag w:uri="urn:schemas-microsoft-com:office:smarttags" w:element="PersonName">
        <w:smartTagPr>
          <w:attr w:name="ProductID" w:val="la Industria Aérea"/>
        </w:smartTagPr>
        <w:r>
          <w:rPr>
            <w:lang w:val="es-ES"/>
          </w:rPr>
          <w:t>la Salud</w:t>
        </w:r>
      </w:smartTag>
      <w:r>
        <w:rPr>
          <w:lang w:val="es-ES"/>
        </w:rPr>
        <w:t xml:space="preserve"> que investigó  la salud mental y física de jóvenes en 34 países,  Israel se ubicó  en tercer lugar entre los países más felices del mundo, junto con Holanda, Islandia y España. En primer lugar está Armenia y en segundo Macedonia.</w:t>
      </w:r>
    </w:p>
    <w:p w:rsidR="000C4D0B" w:rsidRDefault="000C4D0B" w:rsidP="00283CF5">
      <w:pPr>
        <w:rPr>
          <w:lang w:val="es-ES"/>
        </w:rPr>
      </w:pPr>
    </w:p>
    <w:p w:rsidR="000C4D0B" w:rsidRDefault="000C4D0B" w:rsidP="00CF7C79">
      <w:pPr>
        <w:rPr>
          <w:lang w:val="es-ES"/>
        </w:rPr>
      </w:pPr>
      <w:r>
        <w:rPr>
          <w:lang w:val="es-ES"/>
        </w:rPr>
        <w:t>*En los Juegos Paralímpicos realizados el pasado mes en Londres,   Israel conquistó 8 medallas:</w:t>
      </w:r>
    </w:p>
    <w:p w:rsidR="000C4D0B" w:rsidRDefault="000C4D0B" w:rsidP="00283CF5">
      <w:pPr>
        <w:rPr>
          <w:lang w:val="es-ES"/>
        </w:rPr>
      </w:pPr>
      <w:r>
        <w:rPr>
          <w:lang w:val="es-ES"/>
        </w:rPr>
        <w:t>1 de Oro, 2 de Plata y 5 de Bronce.</w:t>
      </w:r>
    </w:p>
    <w:p w:rsidR="000C4D0B" w:rsidRDefault="000C4D0B" w:rsidP="00283CF5">
      <w:pPr>
        <w:rPr>
          <w:lang w:val="es-ES"/>
        </w:rPr>
      </w:pPr>
    </w:p>
    <w:p w:rsidR="000C4D0B" w:rsidRDefault="000C4D0B" w:rsidP="00CF7C79">
      <w:pPr>
        <w:rPr>
          <w:lang w:val="es-ES"/>
        </w:rPr>
      </w:pPr>
      <w:r>
        <w:rPr>
          <w:lang w:val="es-ES"/>
        </w:rPr>
        <w:t>*La israelí Hadas Yaron fue galardonada con el  premio a la mejor actriz, en el prestigioso Festival de Cine de Venecia, Italia.</w:t>
      </w:r>
    </w:p>
    <w:p w:rsidR="000C4D0B" w:rsidRDefault="000C4D0B" w:rsidP="00283CF5">
      <w:pPr>
        <w:rPr>
          <w:lang w:val="es-ES"/>
        </w:rPr>
      </w:pPr>
    </w:p>
    <w:p w:rsidR="000C4D0B" w:rsidRDefault="000C4D0B" w:rsidP="00283CF5">
      <w:pPr>
        <w:rPr>
          <w:lang w:val="es-ES"/>
        </w:rPr>
      </w:pPr>
      <w:r>
        <w:rPr>
          <w:lang w:val="es-ES"/>
        </w:rPr>
        <w:t>*En Israel hay 1000 colmenas distribuidas a lo largo de todo el país.</w:t>
      </w:r>
    </w:p>
    <w:p w:rsidR="000C4D0B" w:rsidRDefault="000C4D0B" w:rsidP="00283CF5">
      <w:pPr>
        <w:rPr>
          <w:lang w:val="es-ES"/>
        </w:rPr>
      </w:pPr>
    </w:p>
    <w:p w:rsidR="000C4D0B" w:rsidRDefault="000C4D0B" w:rsidP="000E3079">
      <w:pPr>
        <w:rPr>
          <w:lang w:val="es-ES"/>
        </w:rPr>
      </w:pPr>
      <w:r>
        <w:rPr>
          <w:lang w:val="es-ES"/>
        </w:rPr>
        <w:t xml:space="preserve">*El aeropuerto Ben-Gurión recibió el premio a la excelencia de </w:t>
      </w:r>
      <w:smartTag w:uri="urn:schemas-microsoft-com:office:smarttags" w:element="PersonName">
        <w:smartTagPr>
          <w:attr w:name="ProductID" w:val="la Industria Aérea"/>
        </w:smartTagPr>
        <w:r>
          <w:rPr>
            <w:lang w:val="es-ES"/>
          </w:rPr>
          <w:t>la AIAC</w:t>
        </w:r>
      </w:smartTag>
      <w:r>
        <w:rPr>
          <w:lang w:val="es-ES"/>
        </w:rPr>
        <w:t xml:space="preserve">  (Asociacion Internacional de Aviación Civil). Este premio es concedido a los aeropuertos que en los últimos 5 años fueron clasificados en primeras posiciones entre los diversos aeropuertos en lo que se refiere a la calidad de los servicios y la satisfacción de los pasajeros. Entre los años 2007-2011 el aeropuerto internacional de Israel ocupó los lugares </w:t>
      </w:r>
      <w:smartTag w:uri="urn:schemas-microsoft-com:office:smarttags" w:element="PersonName">
        <w:smartTagPr>
          <w:attr w:name="ProductID" w:val="la Industria Aérea"/>
        </w:smartTagPr>
        <w:smartTag w:uri="urn:schemas-microsoft-com:office:smarttags" w:element="metricconverter">
          <w:smartTagPr>
            <w:attr w:name="ProductID" w:val="1 a"/>
          </w:smartTagPr>
          <w:r>
            <w:rPr>
              <w:lang w:val="es-ES"/>
            </w:rPr>
            <w:t>1 a</w:t>
          </w:r>
        </w:smartTag>
      </w:smartTag>
      <w:r>
        <w:rPr>
          <w:lang w:val="es-ES"/>
        </w:rPr>
        <w:t xml:space="preserve"> 3 en todas las encuestas realizadas a nivel internacional.</w:t>
      </w:r>
    </w:p>
    <w:p w:rsidR="000C4D0B" w:rsidRDefault="000C4D0B" w:rsidP="00283CF5">
      <w:pPr>
        <w:rPr>
          <w:lang w:val="es-ES"/>
        </w:rPr>
      </w:pPr>
    </w:p>
    <w:p w:rsidR="000C4D0B" w:rsidRDefault="000C4D0B" w:rsidP="000E3079">
      <w:pPr>
        <w:rPr>
          <w:lang w:val="es-ES"/>
        </w:rPr>
      </w:pPr>
      <w:r>
        <w:rPr>
          <w:lang w:val="es-ES"/>
        </w:rPr>
        <w:t xml:space="preserve">*Alumnos de </w:t>
      </w:r>
      <w:smartTag w:uri="urn:schemas-microsoft-com:office:smarttags" w:element="PersonName">
        <w:smartTagPr>
          <w:attr w:name="ProductID" w:val="la Industria Aérea"/>
        </w:smartTagPr>
        <w:r>
          <w:rPr>
            <w:lang w:val="es-ES"/>
          </w:rPr>
          <w:t>la Escuela Secundaria</w:t>
        </w:r>
      </w:smartTag>
      <w:r>
        <w:rPr>
          <w:lang w:val="es-ES"/>
        </w:rPr>
        <w:t xml:space="preserve">  de la ciudad Kiriat Gat, en el sur del país, ocuparon el primer lugar en la competición "Primer paso hacia el Premio Nobel",  realizada en Polonia, sobre el tema "Energía Molecular del Carbón".  El premio: Otorgarán  una conferencia en un encuentro internacional de científicos dedicados a la física,  recibirán un hermoso diploma y recibirán  una beca que les asegura sus estudios académicos.</w:t>
      </w:r>
    </w:p>
    <w:p w:rsidR="000C4D0B" w:rsidRDefault="000C4D0B" w:rsidP="00283CF5">
      <w:pPr>
        <w:rPr>
          <w:lang w:val="es-ES"/>
        </w:rPr>
      </w:pPr>
    </w:p>
    <w:p w:rsidR="000C4D0B" w:rsidRDefault="000C4D0B" w:rsidP="000E3079">
      <w:pPr>
        <w:rPr>
          <w:lang w:val="es-ES"/>
        </w:rPr>
      </w:pPr>
      <w:r>
        <w:rPr>
          <w:lang w:val="es-ES"/>
        </w:rPr>
        <w:t xml:space="preserve">*Según el informe de </w:t>
      </w:r>
      <w:smartTag w:uri="urn:schemas-microsoft-com:office:smarttags" w:element="PersonName">
        <w:smartTagPr>
          <w:attr w:name="ProductID" w:val="la Industria Aérea"/>
        </w:smartTagPr>
        <w:r>
          <w:rPr>
            <w:lang w:val="es-ES"/>
          </w:rPr>
          <w:t>la OECD</w:t>
        </w:r>
      </w:smartTag>
      <w:r>
        <w:rPr>
          <w:lang w:val="es-ES"/>
        </w:rPr>
        <w:t xml:space="preserve"> para los años 2009-2010, Israel se encuentra en s</w:t>
      </w:r>
      <w:bookmarkStart w:id="0" w:name="_GoBack"/>
      <w:bookmarkEnd w:id="0"/>
      <w:r>
        <w:rPr>
          <w:lang w:val="es-ES"/>
        </w:rPr>
        <w:t>egundo lugar, después de Canadá, con 46% de su población con educación académica. El promedio en los países occidentales es de 30%.  Además, la tasa de alumnos que terminan los estudios pre-universitarios (12 años) fue de 92% en 2009  (89% en 2003).</w:t>
      </w:r>
    </w:p>
    <w:p w:rsidR="000C4D0B" w:rsidRDefault="000C4D0B" w:rsidP="00283CF5">
      <w:pPr>
        <w:rPr>
          <w:lang w:val="es-ES"/>
        </w:rPr>
      </w:pPr>
    </w:p>
    <w:p w:rsidR="000C4D0B" w:rsidRDefault="000C4D0B" w:rsidP="002A528E">
      <w:pPr>
        <w:rPr>
          <w:lang w:val="es-ES"/>
        </w:rPr>
      </w:pPr>
      <w:r>
        <w:rPr>
          <w:lang w:val="es-ES"/>
        </w:rPr>
        <w:t>*La empresa SCR,  de la ciudad de Natania, se adjudicó  una licitación internacional para proveer  el equipamiento central de administración del ordeñe de vacas de 300 establos, con 100 mil vacas,  en Bielorrusia. El proyecto es por valor de 300 millones de dólares. SCR se asoció. para implementar el proyecto. con una empresa local.</w:t>
      </w:r>
    </w:p>
    <w:p w:rsidR="000C4D0B" w:rsidRDefault="000C4D0B" w:rsidP="00283CF5">
      <w:pPr>
        <w:rPr>
          <w:lang w:val="es-ES"/>
        </w:rPr>
      </w:pPr>
    </w:p>
    <w:p w:rsidR="000C4D0B" w:rsidRDefault="000C4D0B" w:rsidP="000870DD">
      <w:pPr>
        <w:rPr>
          <w:lang w:val="es-ES"/>
        </w:rPr>
      </w:pPr>
      <w:r>
        <w:rPr>
          <w:lang w:val="es-ES"/>
        </w:rPr>
        <w:t xml:space="preserve">*El pasado 19 de Septiembre fue inaugurado el Festival Anual de Cuentos, realizado en la ciudad de Guivataim. Cupo al Presidente de Israel, Shimón Peres,  inaugurar el Festival, contando sobre los inicios del Estado de Israel, su trabajo junto a  Ben-Gurión, los programas  que llevaron a la creación del Reactor Atómico  y </w:t>
      </w:r>
      <w:smartTag w:uri="urn:schemas-microsoft-com:office:smarttags" w:element="PersonName">
        <w:smartTagPr>
          <w:attr w:name="ProductID" w:val="la Industria Aérea"/>
        </w:smartTagPr>
        <w:r>
          <w:rPr>
            <w:lang w:val="es-ES"/>
          </w:rPr>
          <w:t>la Industria Aérea</w:t>
        </w:r>
      </w:smartTag>
      <w:r>
        <w:rPr>
          <w:lang w:val="es-ES"/>
        </w:rPr>
        <w:t xml:space="preserve"> Israelí. Contó, también, sobre  la planificación y los debates durante la toma de decisiones previo a  la "Operación Entebe" realizada en Uganda, cuando soldados israelíes liberaron a los pasajeros del avión de Air France que había sido raptado por terroristas. El Presidente Peres finalizó sus relatos expresando su sueño  de renovar las conversaciones israelíes-palestinas para llegar a la paz.</w:t>
      </w:r>
    </w:p>
    <w:p w:rsidR="000C4D0B" w:rsidRDefault="000C4D0B" w:rsidP="000870DD">
      <w:pPr>
        <w:rPr>
          <w:lang w:val="es-ES"/>
        </w:rPr>
      </w:pPr>
    </w:p>
    <w:p w:rsidR="000C4D0B" w:rsidRDefault="000C4D0B" w:rsidP="0033129C">
      <w:pPr>
        <w:rPr>
          <w:lang w:val="es-ES"/>
        </w:rPr>
      </w:pPr>
      <w:r>
        <w:rPr>
          <w:lang w:val="es-ES"/>
        </w:rPr>
        <w:t>*Precio del dolar al dia 30 de Septiembre 2012 : Venta -    3.912  shekalim.</w:t>
      </w:r>
    </w:p>
    <w:p w:rsidR="000C4D0B" w:rsidRDefault="000C4D0B" w:rsidP="00283CF5">
      <w:pPr>
        <w:rPr>
          <w:lang w:val="es-ES"/>
        </w:rPr>
      </w:pPr>
      <w:r>
        <w:rPr>
          <w:lang w:val="es-ES"/>
        </w:rPr>
        <w:t xml:space="preserve">                                                                               Compra- 3.923 shekalim</w:t>
      </w: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283CF5">
      <w:pPr>
        <w:rPr>
          <w:lang w:val="es-ES"/>
        </w:rPr>
      </w:pPr>
    </w:p>
    <w:p w:rsidR="000C4D0B" w:rsidRDefault="000C4D0B" w:rsidP="00BE4719">
      <w:pPr>
        <w:tabs>
          <w:tab w:val="left" w:pos="8490"/>
        </w:tabs>
        <w:rPr>
          <w:lang w:val="es-ES"/>
        </w:rPr>
      </w:pPr>
    </w:p>
    <w:sectPr w:rsidR="000C4D0B"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D0B" w:rsidRDefault="000C4D0B">
      <w:r>
        <w:separator/>
      </w:r>
    </w:p>
  </w:endnote>
  <w:endnote w:type="continuationSeparator" w:id="0">
    <w:p w:rsidR="000C4D0B" w:rsidRDefault="000C4D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D0B" w:rsidRPr="001D2FBA" w:rsidRDefault="000C4D0B"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0C4D0B" w:rsidRDefault="000C4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D0B" w:rsidRDefault="000C4D0B">
      <w:r>
        <w:separator/>
      </w:r>
    </w:p>
  </w:footnote>
  <w:footnote w:type="continuationSeparator" w:id="0">
    <w:p w:rsidR="000C4D0B" w:rsidRDefault="000C4D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D0B" w:rsidRDefault="000C4D0B" w:rsidP="006C444F">
    <w:pPr>
      <w:jc w:val="center"/>
      <w:rPr>
        <w:b/>
        <w:bCs/>
        <w:sz w:val="28"/>
        <w:szCs w:val="28"/>
      </w:rPr>
    </w:pPr>
    <w:r>
      <w:rPr>
        <w:b/>
        <w:bCs/>
        <w:sz w:val="28"/>
        <w:szCs w:val="28"/>
        <w:rtl/>
      </w:rPr>
      <w:t xml:space="preserve">אגודה לידידות ישראל - קוסטה ריקה </w:t>
    </w:r>
    <w:r>
      <w:rPr>
        <w:b/>
        <w:bCs/>
        <w:rtl/>
      </w:rPr>
      <w:t>(ע"ר 58-007-635-4)</w:t>
    </w:r>
  </w:p>
  <w:p w:rsidR="000C4D0B" w:rsidRDefault="000C4D0B"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0C4D0B" w:rsidRPr="00C55A07" w:rsidRDefault="000C4D0B"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9"/>
  </w:num>
  <w:num w:numId="8">
    <w:abstractNumId w:val="4"/>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ECF"/>
    <w:rsid w:val="00003E11"/>
    <w:rsid w:val="00004249"/>
    <w:rsid w:val="00005330"/>
    <w:rsid w:val="00010194"/>
    <w:rsid w:val="0001289C"/>
    <w:rsid w:val="00023AE3"/>
    <w:rsid w:val="00023AFE"/>
    <w:rsid w:val="0003315F"/>
    <w:rsid w:val="00053590"/>
    <w:rsid w:val="00062AD5"/>
    <w:rsid w:val="000650C2"/>
    <w:rsid w:val="000665AB"/>
    <w:rsid w:val="00072B3C"/>
    <w:rsid w:val="0008020F"/>
    <w:rsid w:val="00081575"/>
    <w:rsid w:val="000870DD"/>
    <w:rsid w:val="00092F38"/>
    <w:rsid w:val="0009725F"/>
    <w:rsid w:val="000A23A6"/>
    <w:rsid w:val="000A6665"/>
    <w:rsid w:val="000B1F27"/>
    <w:rsid w:val="000B2A43"/>
    <w:rsid w:val="000B6446"/>
    <w:rsid w:val="000C11AE"/>
    <w:rsid w:val="000C4D0B"/>
    <w:rsid w:val="000C5B08"/>
    <w:rsid w:val="000D23BC"/>
    <w:rsid w:val="000D2737"/>
    <w:rsid w:val="000E019A"/>
    <w:rsid w:val="000E1587"/>
    <w:rsid w:val="000E3079"/>
    <w:rsid w:val="000E4B7B"/>
    <w:rsid w:val="000E5AEF"/>
    <w:rsid w:val="000E5B78"/>
    <w:rsid w:val="000E65EB"/>
    <w:rsid w:val="000F135C"/>
    <w:rsid w:val="000F2F3E"/>
    <w:rsid w:val="000F3FB4"/>
    <w:rsid w:val="00105F27"/>
    <w:rsid w:val="00106734"/>
    <w:rsid w:val="00110C35"/>
    <w:rsid w:val="00114390"/>
    <w:rsid w:val="00131806"/>
    <w:rsid w:val="00132E49"/>
    <w:rsid w:val="00143EF8"/>
    <w:rsid w:val="001651C5"/>
    <w:rsid w:val="001735F7"/>
    <w:rsid w:val="001A0304"/>
    <w:rsid w:val="001A25A6"/>
    <w:rsid w:val="001B4988"/>
    <w:rsid w:val="001C32BE"/>
    <w:rsid w:val="001D2FBA"/>
    <w:rsid w:val="001E09C1"/>
    <w:rsid w:val="001E2F3F"/>
    <w:rsid w:val="001E7B95"/>
    <w:rsid w:val="001F276F"/>
    <w:rsid w:val="001F4FC2"/>
    <w:rsid w:val="001F706E"/>
    <w:rsid w:val="001F7DC1"/>
    <w:rsid w:val="00200380"/>
    <w:rsid w:val="0020077F"/>
    <w:rsid w:val="002019CC"/>
    <w:rsid w:val="0020403C"/>
    <w:rsid w:val="0020641A"/>
    <w:rsid w:val="00210818"/>
    <w:rsid w:val="00215541"/>
    <w:rsid w:val="00223210"/>
    <w:rsid w:val="00234853"/>
    <w:rsid w:val="00236B8A"/>
    <w:rsid w:val="002423A5"/>
    <w:rsid w:val="0024477A"/>
    <w:rsid w:val="00245BFA"/>
    <w:rsid w:val="00247299"/>
    <w:rsid w:val="00255BC0"/>
    <w:rsid w:val="00270D45"/>
    <w:rsid w:val="00275940"/>
    <w:rsid w:val="00276DDF"/>
    <w:rsid w:val="002809D9"/>
    <w:rsid w:val="00283CF5"/>
    <w:rsid w:val="00283DB0"/>
    <w:rsid w:val="002854F5"/>
    <w:rsid w:val="00287B48"/>
    <w:rsid w:val="002A528E"/>
    <w:rsid w:val="002B0690"/>
    <w:rsid w:val="002C1302"/>
    <w:rsid w:val="002C398B"/>
    <w:rsid w:val="002D58EB"/>
    <w:rsid w:val="002E0208"/>
    <w:rsid w:val="002F0D37"/>
    <w:rsid w:val="002F40B3"/>
    <w:rsid w:val="002F55B1"/>
    <w:rsid w:val="00302E5A"/>
    <w:rsid w:val="00322F75"/>
    <w:rsid w:val="0032497D"/>
    <w:rsid w:val="003250E0"/>
    <w:rsid w:val="0033129C"/>
    <w:rsid w:val="003444FA"/>
    <w:rsid w:val="003529C7"/>
    <w:rsid w:val="003666F1"/>
    <w:rsid w:val="00377CDF"/>
    <w:rsid w:val="0038264F"/>
    <w:rsid w:val="00384322"/>
    <w:rsid w:val="003920D7"/>
    <w:rsid w:val="003A06AC"/>
    <w:rsid w:val="003A4CB5"/>
    <w:rsid w:val="003A72ED"/>
    <w:rsid w:val="003B6273"/>
    <w:rsid w:val="003B7879"/>
    <w:rsid w:val="003C1D48"/>
    <w:rsid w:val="003C75EC"/>
    <w:rsid w:val="003D1F9D"/>
    <w:rsid w:val="003E421A"/>
    <w:rsid w:val="003F32C0"/>
    <w:rsid w:val="003F7CD1"/>
    <w:rsid w:val="004001BE"/>
    <w:rsid w:val="004074DF"/>
    <w:rsid w:val="00412B44"/>
    <w:rsid w:val="00414FF6"/>
    <w:rsid w:val="0041628F"/>
    <w:rsid w:val="004250F8"/>
    <w:rsid w:val="0042573C"/>
    <w:rsid w:val="00427D41"/>
    <w:rsid w:val="00432F80"/>
    <w:rsid w:val="00435426"/>
    <w:rsid w:val="00435E3C"/>
    <w:rsid w:val="004435ED"/>
    <w:rsid w:val="0044393B"/>
    <w:rsid w:val="00455E64"/>
    <w:rsid w:val="00480847"/>
    <w:rsid w:val="00484B3B"/>
    <w:rsid w:val="00496795"/>
    <w:rsid w:val="004A1A73"/>
    <w:rsid w:val="004B4D93"/>
    <w:rsid w:val="004C2327"/>
    <w:rsid w:val="004C6527"/>
    <w:rsid w:val="004D1025"/>
    <w:rsid w:val="004D1870"/>
    <w:rsid w:val="004E1B80"/>
    <w:rsid w:val="004E70BE"/>
    <w:rsid w:val="0050144A"/>
    <w:rsid w:val="00505832"/>
    <w:rsid w:val="00516C96"/>
    <w:rsid w:val="0051760F"/>
    <w:rsid w:val="00520599"/>
    <w:rsid w:val="00521EC4"/>
    <w:rsid w:val="005224B9"/>
    <w:rsid w:val="0052522C"/>
    <w:rsid w:val="0052747E"/>
    <w:rsid w:val="00530F54"/>
    <w:rsid w:val="0053230F"/>
    <w:rsid w:val="00535425"/>
    <w:rsid w:val="00537048"/>
    <w:rsid w:val="005463FC"/>
    <w:rsid w:val="00550566"/>
    <w:rsid w:val="00550B86"/>
    <w:rsid w:val="00551A53"/>
    <w:rsid w:val="00566270"/>
    <w:rsid w:val="005806B8"/>
    <w:rsid w:val="0058213E"/>
    <w:rsid w:val="00584183"/>
    <w:rsid w:val="00591465"/>
    <w:rsid w:val="0059779E"/>
    <w:rsid w:val="005A61DB"/>
    <w:rsid w:val="005A78FF"/>
    <w:rsid w:val="005B030B"/>
    <w:rsid w:val="005B0A87"/>
    <w:rsid w:val="005B0EDB"/>
    <w:rsid w:val="005B4BDF"/>
    <w:rsid w:val="005B5E4D"/>
    <w:rsid w:val="005C4140"/>
    <w:rsid w:val="005C4194"/>
    <w:rsid w:val="005D5053"/>
    <w:rsid w:val="005E3ADF"/>
    <w:rsid w:val="005F3DC2"/>
    <w:rsid w:val="005F68B5"/>
    <w:rsid w:val="006012C6"/>
    <w:rsid w:val="00617C2C"/>
    <w:rsid w:val="00630947"/>
    <w:rsid w:val="00635264"/>
    <w:rsid w:val="00652F87"/>
    <w:rsid w:val="006611D8"/>
    <w:rsid w:val="00665BCE"/>
    <w:rsid w:val="006700F1"/>
    <w:rsid w:val="006716DA"/>
    <w:rsid w:val="00673D41"/>
    <w:rsid w:val="00675341"/>
    <w:rsid w:val="00686295"/>
    <w:rsid w:val="006916C7"/>
    <w:rsid w:val="00696522"/>
    <w:rsid w:val="00696C49"/>
    <w:rsid w:val="006A4652"/>
    <w:rsid w:val="006A7643"/>
    <w:rsid w:val="006A79FB"/>
    <w:rsid w:val="006B19AD"/>
    <w:rsid w:val="006B27C2"/>
    <w:rsid w:val="006B5224"/>
    <w:rsid w:val="006C2E88"/>
    <w:rsid w:val="006C444F"/>
    <w:rsid w:val="006E1BD9"/>
    <w:rsid w:val="006E3B79"/>
    <w:rsid w:val="006F0FBC"/>
    <w:rsid w:val="006F3CDA"/>
    <w:rsid w:val="006F4E80"/>
    <w:rsid w:val="006F6F74"/>
    <w:rsid w:val="006F75FB"/>
    <w:rsid w:val="00711EAA"/>
    <w:rsid w:val="00716984"/>
    <w:rsid w:val="0072548A"/>
    <w:rsid w:val="00726A20"/>
    <w:rsid w:val="00736510"/>
    <w:rsid w:val="00745716"/>
    <w:rsid w:val="00750504"/>
    <w:rsid w:val="00750C74"/>
    <w:rsid w:val="007540D2"/>
    <w:rsid w:val="00757503"/>
    <w:rsid w:val="007633E5"/>
    <w:rsid w:val="007636BF"/>
    <w:rsid w:val="007665E2"/>
    <w:rsid w:val="007755B3"/>
    <w:rsid w:val="0078552F"/>
    <w:rsid w:val="00794D5F"/>
    <w:rsid w:val="007952A2"/>
    <w:rsid w:val="007A5501"/>
    <w:rsid w:val="007A5B9F"/>
    <w:rsid w:val="007A7034"/>
    <w:rsid w:val="007A7EE2"/>
    <w:rsid w:val="007B182D"/>
    <w:rsid w:val="007B1EB0"/>
    <w:rsid w:val="007B2DB5"/>
    <w:rsid w:val="007B5AA4"/>
    <w:rsid w:val="007C0922"/>
    <w:rsid w:val="007D27CF"/>
    <w:rsid w:val="007D7315"/>
    <w:rsid w:val="007E6062"/>
    <w:rsid w:val="007F1495"/>
    <w:rsid w:val="007F1FBE"/>
    <w:rsid w:val="007F35B5"/>
    <w:rsid w:val="008077AD"/>
    <w:rsid w:val="00811696"/>
    <w:rsid w:val="00817881"/>
    <w:rsid w:val="00824C61"/>
    <w:rsid w:val="008332AC"/>
    <w:rsid w:val="008362AD"/>
    <w:rsid w:val="00842C76"/>
    <w:rsid w:val="00843840"/>
    <w:rsid w:val="0086304C"/>
    <w:rsid w:val="00863FA1"/>
    <w:rsid w:val="00863FB2"/>
    <w:rsid w:val="00876D76"/>
    <w:rsid w:val="00877899"/>
    <w:rsid w:val="00877A7B"/>
    <w:rsid w:val="008836BC"/>
    <w:rsid w:val="00884AE6"/>
    <w:rsid w:val="008A6173"/>
    <w:rsid w:val="008B198A"/>
    <w:rsid w:val="008B4EA5"/>
    <w:rsid w:val="008B5B66"/>
    <w:rsid w:val="008B69B2"/>
    <w:rsid w:val="008C3C01"/>
    <w:rsid w:val="008C4B4D"/>
    <w:rsid w:val="008D1654"/>
    <w:rsid w:val="008E32BB"/>
    <w:rsid w:val="008F6DB8"/>
    <w:rsid w:val="0090049C"/>
    <w:rsid w:val="00912090"/>
    <w:rsid w:val="00912A60"/>
    <w:rsid w:val="00917ABE"/>
    <w:rsid w:val="009201B6"/>
    <w:rsid w:val="0092025A"/>
    <w:rsid w:val="00921007"/>
    <w:rsid w:val="009221F9"/>
    <w:rsid w:val="009223A0"/>
    <w:rsid w:val="00935B3D"/>
    <w:rsid w:val="009658E6"/>
    <w:rsid w:val="00977F56"/>
    <w:rsid w:val="00980109"/>
    <w:rsid w:val="00981257"/>
    <w:rsid w:val="00981F0B"/>
    <w:rsid w:val="00983C68"/>
    <w:rsid w:val="00985DBB"/>
    <w:rsid w:val="009865A1"/>
    <w:rsid w:val="00990D10"/>
    <w:rsid w:val="009A0CD0"/>
    <w:rsid w:val="009A1186"/>
    <w:rsid w:val="009A3875"/>
    <w:rsid w:val="009B1901"/>
    <w:rsid w:val="009B2C00"/>
    <w:rsid w:val="009B672B"/>
    <w:rsid w:val="009B7D90"/>
    <w:rsid w:val="009E6019"/>
    <w:rsid w:val="009F7DA5"/>
    <w:rsid w:val="00A020DB"/>
    <w:rsid w:val="00A0313E"/>
    <w:rsid w:val="00A10226"/>
    <w:rsid w:val="00A14FAE"/>
    <w:rsid w:val="00A16C6F"/>
    <w:rsid w:val="00A16D45"/>
    <w:rsid w:val="00A25419"/>
    <w:rsid w:val="00A33A6F"/>
    <w:rsid w:val="00A36D20"/>
    <w:rsid w:val="00A421F0"/>
    <w:rsid w:val="00A67A11"/>
    <w:rsid w:val="00AA035C"/>
    <w:rsid w:val="00AA17B1"/>
    <w:rsid w:val="00AA55B7"/>
    <w:rsid w:val="00AB0F10"/>
    <w:rsid w:val="00AB543D"/>
    <w:rsid w:val="00AE28BF"/>
    <w:rsid w:val="00AF2227"/>
    <w:rsid w:val="00AF4163"/>
    <w:rsid w:val="00AF606F"/>
    <w:rsid w:val="00AF6EA6"/>
    <w:rsid w:val="00AF7190"/>
    <w:rsid w:val="00B024A1"/>
    <w:rsid w:val="00B13854"/>
    <w:rsid w:val="00B17219"/>
    <w:rsid w:val="00B233D4"/>
    <w:rsid w:val="00B24D27"/>
    <w:rsid w:val="00B269DF"/>
    <w:rsid w:val="00B35384"/>
    <w:rsid w:val="00B3714A"/>
    <w:rsid w:val="00B37F71"/>
    <w:rsid w:val="00B41A61"/>
    <w:rsid w:val="00B4693F"/>
    <w:rsid w:val="00B54778"/>
    <w:rsid w:val="00B5504D"/>
    <w:rsid w:val="00B57C72"/>
    <w:rsid w:val="00B81DD3"/>
    <w:rsid w:val="00BA0726"/>
    <w:rsid w:val="00BA07ED"/>
    <w:rsid w:val="00BA600A"/>
    <w:rsid w:val="00BB0DB6"/>
    <w:rsid w:val="00BD3477"/>
    <w:rsid w:val="00BE38D0"/>
    <w:rsid w:val="00BE4719"/>
    <w:rsid w:val="00C13365"/>
    <w:rsid w:val="00C13A1A"/>
    <w:rsid w:val="00C1527B"/>
    <w:rsid w:val="00C177FD"/>
    <w:rsid w:val="00C207EF"/>
    <w:rsid w:val="00C216E0"/>
    <w:rsid w:val="00C25FF0"/>
    <w:rsid w:val="00C30B74"/>
    <w:rsid w:val="00C32DEB"/>
    <w:rsid w:val="00C40F7E"/>
    <w:rsid w:val="00C443CC"/>
    <w:rsid w:val="00C45546"/>
    <w:rsid w:val="00C47F00"/>
    <w:rsid w:val="00C511D3"/>
    <w:rsid w:val="00C51989"/>
    <w:rsid w:val="00C53441"/>
    <w:rsid w:val="00C55A07"/>
    <w:rsid w:val="00C64511"/>
    <w:rsid w:val="00C672C2"/>
    <w:rsid w:val="00C7047C"/>
    <w:rsid w:val="00C82ACA"/>
    <w:rsid w:val="00C83B2F"/>
    <w:rsid w:val="00C86DFF"/>
    <w:rsid w:val="00CA40F0"/>
    <w:rsid w:val="00CA472E"/>
    <w:rsid w:val="00CA603E"/>
    <w:rsid w:val="00CC2B01"/>
    <w:rsid w:val="00CC3DBB"/>
    <w:rsid w:val="00CD1484"/>
    <w:rsid w:val="00CD7BB4"/>
    <w:rsid w:val="00CE277C"/>
    <w:rsid w:val="00CE7673"/>
    <w:rsid w:val="00CF1B49"/>
    <w:rsid w:val="00CF353D"/>
    <w:rsid w:val="00CF5452"/>
    <w:rsid w:val="00CF7C79"/>
    <w:rsid w:val="00D00D67"/>
    <w:rsid w:val="00D11654"/>
    <w:rsid w:val="00D17513"/>
    <w:rsid w:val="00D178F4"/>
    <w:rsid w:val="00D23597"/>
    <w:rsid w:val="00D2641F"/>
    <w:rsid w:val="00D26CEE"/>
    <w:rsid w:val="00D274A9"/>
    <w:rsid w:val="00D30241"/>
    <w:rsid w:val="00D3356C"/>
    <w:rsid w:val="00D3420E"/>
    <w:rsid w:val="00D3561E"/>
    <w:rsid w:val="00D37757"/>
    <w:rsid w:val="00D44566"/>
    <w:rsid w:val="00D5535C"/>
    <w:rsid w:val="00D6046A"/>
    <w:rsid w:val="00D60BB2"/>
    <w:rsid w:val="00D677AD"/>
    <w:rsid w:val="00D7210C"/>
    <w:rsid w:val="00D75113"/>
    <w:rsid w:val="00D7554E"/>
    <w:rsid w:val="00D76BEB"/>
    <w:rsid w:val="00D86D9D"/>
    <w:rsid w:val="00D9267A"/>
    <w:rsid w:val="00D93D13"/>
    <w:rsid w:val="00DA5E41"/>
    <w:rsid w:val="00DB35A7"/>
    <w:rsid w:val="00DB53FB"/>
    <w:rsid w:val="00DC03C4"/>
    <w:rsid w:val="00DC228D"/>
    <w:rsid w:val="00DC2624"/>
    <w:rsid w:val="00DC2FE6"/>
    <w:rsid w:val="00DC53A6"/>
    <w:rsid w:val="00DC7D8F"/>
    <w:rsid w:val="00DD52E7"/>
    <w:rsid w:val="00DD618A"/>
    <w:rsid w:val="00DE2714"/>
    <w:rsid w:val="00DE6033"/>
    <w:rsid w:val="00DE6A8D"/>
    <w:rsid w:val="00DF1D40"/>
    <w:rsid w:val="00DF5525"/>
    <w:rsid w:val="00E12CF0"/>
    <w:rsid w:val="00E13238"/>
    <w:rsid w:val="00E20FE3"/>
    <w:rsid w:val="00E27CF8"/>
    <w:rsid w:val="00E369E5"/>
    <w:rsid w:val="00E5534B"/>
    <w:rsid w:val="00E72AC2"/>
    <w:rsid w:val="00E907FF"/>
    <w:rsid w:val="00EA1772"/>
    <w:rsid w:val="00EC6759"/>
    <w:rsid w:val="00ED207A"/>
    <w:rsid w:val="00ED6CE5"/>
    <w:rsid w:val="00EE0B0A"/>
    <w:rsid w:val="00EE4150"/>
    <w:rsid w:val="00EE43B2"/>
    <w:rsid w:val="00EE6013"/>
    <w:rsid w:val="00EE78BB"/>
    <w:rsid w:val="00EF72E5"/>
    <w:rsid w:val="00F0487C"/>
    <w:rsid w:val="00F11A65"/>
    <w:rsid w:val="00F26E7F"/>
    <w:rsid w:val="00F334C9"/>
    <w:rsid w:val="00F439CA"/>
    <w:rsid w:val="00F45DC7"/>
    <w:rsid w:val="00F501DE"/>
    <w:rsid w:val="00F51023"/>
    <w:rsid w:val="00F530E4"/>
    <w:rsid w:val="00F55F12"/>
    <w:rsid w:val="00F639E3"/>
    <w:rsid w:val="00F7460E"/>
    <w:rsid w:val="00F77F1F"/>
    <w:rsid w:val="00F81114"/>
    <w:rsid w:val="00F81487"/>
    <w:rsid w:val="00F827E8"/>
    <w:rsid w:val="00F8443A"/>
    <w:rsid w:val="00F862B8"/>
    <w:rsid w:val="00F96231"/>
    <w:rsid w:val="00FB7D5C"/>
    <w:rsid w:val="00FC1ED1"/>
    <w:rsid w:val="00FC5F4D"/>
    <w:rsid w:val="00FC6422"/>
    <w:rsid w:val="00FD58B9"/>
    <w:rsid w:val="00FE2244"/>
    <w:rsid w:val="00FE4A26"/>
    <w:rsid w:val="00FF063F"/>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2</Pages>
  <Words>753</Words>
  <Characters>3765</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2012-09-30T08:19:00Z</dcterms:created>
  <dcterms:modified xsi:type="dcterms:W3CDTF">2012-09-30T08:19:00Z</dcterms:modified>
</cp:coreProperties>
</file>