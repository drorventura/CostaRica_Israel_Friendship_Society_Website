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20CB" w:rsidRPr="00AF6EA6" w:rsidRDefault="00D720CB" w:rsidP="00283CF5">
      <w:pPr>
        <w:rPr>
          <w:lang w:val="es-AR"/>
        </w:rPr>
      </w:pPr>
      <w:r>
        <w:rPr>
          <w:lang w:val="es-AR"/>
        </w:rPr>
        <w:t xml:space="preserve">                                                    </w:t>
      </w:r>
      <w:r>
        <w:rPr>
          <w:lang w:val="es-AR"/>
        </w:rPr>
        <w:tab/>
      </w:r>
      <w:r w:rsidRPr="00AF6EA6">
        <w:rPr>
          <w:lang w:val="es-AR"/>
        </w:rPr>
        <w:t>BOLETIN    Número</w:t>
      </w:r>
      <w:r>
        <w:rPr>
          <w:lang w:val="es-AR"/>
        </w:rPr>
        <w:t xml:space="preserve"> 31</w:t>
      </w:r>
    </w:p>
    <w:p w:rsidR="00D720CB" w:rsidRDefault="00D720CB" w:rsidP="00E5534B">
      <w:pPr>
        <w:jc w:val="center"/>
        <w:rPr>
          <w:u w:val="single"/>
          <w:lang w:val="es-ES"/>
        </w:rPr>
      </w:pPr>
      <w:r>
        <w:rPr>
          <w:lang w:val="es-AR"/>
        </w:rPr>
        <w:t>Octubrebre 2012</w:t>
      </w:r>
    </w:p>
    <w:p w:rsidR="00D720CB" w:rsidRPr="00F81114" w:rsidRDefault="00D720CB" w:rsidP="00E5534B">
      <w:pPr>
        <w:jc w:val="center"/>
        <w:rPr>
          <w:lang w:val="es-ES"/>
        </w:rPr>
      </w:pPr>
    </w:p>
    <w:p w:rsidR="00D720CB" w:rsidRDefault="00D720CB" w:rsidP="00E5534B">
      <w:pPr>
        <w:rPr>
          <w:u w:val="single"/>
          <w:lang w:val="es-ES"/>
        </w:rPr>
      </w:pPr>
      <w:r w:rsidRPr="00AF6EA6">
        <w:rPr>
          <w:u w:val="single"/>
          <w:lang w:val="es-ES"/>
        </w:rPr>
        <w:t xml:space="preserve">NOTICIAS DE </w:t>
      </w:r>
      <w:smartTag w:uri="urn:schemas-microsoft-com:office:smarttags" w:element="PersonName">
        <w:smartTagPr>
          <w:attr w:name="ProductID" w:val="LA ASOCIACIÓN"/>
        </w:smartTagPr>
        <w:r w:rsidRPr="00AF6EA6">
          <w:rPr>
            <w:u w:val="single"/>
            <w:lang w:val="es-ES"/>
          </w:rPr>
          <w:t>LA A</w:t>
        </w:r>
        <w:r>
          <w:rPr>
            <w:u w:val="single"/>
            <w:lang w:val="es-ES"/>
          </w:rPr>
          <w:t>SOCIACI</w:t>
        </w:r>
        <w:r>
          <w:rPr>
            <w:u w:val="single"/>
            <w:lang w:val="es-AR"/>
          </w:rPr>
          <w:t>Ó</w:t>
        </w:r>
        <w:r>
          <w:rPr>
            <w:u w:val="single"/>
            <w:lang w:val="es-ES"/>
          </w:rPr>
          <w:t>N</w:t>
        </w:r>
      </w:smartTag>
    </w:p>
    <w:p w:rsidR="00D720CB" w:rsidRDefault="00D720CB" w:rsidP="007A5501">
      <w:pPr>
        <w:ind w:left="360"/>
        <w:jc w:val="both"/>
        <w:rPr>
          <w:u w:val="single"/>
          <w:lang w:val="es-ES"/>
        </w:rPr>
      </w:pPr>
    </w:p>
    <w:p w:rsidR="00D720CB" w:rsidRDefault="00D720CB" w:rsidP="00004249">
      <w:pPr>
        <w:numPr>
          <w:ilvl w:val="0"/>
          <w:numId w:val="10"/>
        </w:numPr>
        <w:tabs>
          <w:tab w:val="clear" w:pos="720"/>
          <w:tab w:val="num" w:pos="1080"/>
        </w:tabs>
        <w:ind w:left="1080"/>
        <w:jc w:val="both"/>
        <w:rPr>
          <w:lang w:val="es-ES"/>
        </w:rPr>
      </w:pPr>
      <w:r>
        <w:rPr>
          <w:lang w:val="es-ES"/>
        </w:rPr>
        <w:t>El pasado 6 de Septiembre se realizaran las entrevistas personales a los 13 finalistas</w:t>
      </w:r>
      <w:r w:rsidRPr="00143EF8">
        <w:rPr>
          <w:lang w:val="es-ES"/>
        </w:rPr>
        <w:t xml:space="preserve"> el examen escrito del  "VII Concurso Conozca Costa Rica ", en cual participan estudiantes de Universidades y Colleges Académicos de Israel. </w:t>
      </w:r>
      <w:r>
        <w:rPr>
          <w:lang w:val="es-ES"/>
        </w:rPr>
        <w:t xml:space="preserve">Al final fueron seleccionados los 2   </w:t>
      </w:r>
      <w:r w:rsidRPr="00143EF8">
        <w:rPr>
          <w:lang w:val="es-ES"/>
        </w:rPr>
        <w:t xml:space="preserve"> estudiantes con el más alto puntaje</w:t>
      </w:r>
      <w:r>
        <w:rPr>
          <w:lang w:val="es-ES"/>
        </w:rPr>
        <w:t xml:space="preserve">. : Inbar Veg,de </w:t>
      </w:r>
      <w:smartTag w:uri="urn:schemas-microsoft-com:office:smarttags" w:element="PersonName">
        <w:smartTagPr>
          <w:attr w:name="ProductID" w:val="la Universidad"/>
        </w:smartTagPr>
        <w:smartTag w:uri="urn:schemas-microsoft-com:office:smarttags" w:element="PersonName">
          <w:smartTagPr>
            <w:attr w:name="ProductID" w:val="la Universidad Ben-Gurion"/>
          </w:smartTagPr>
          <w:r>
            <w:rPr>
              <w:lang w:val="es-ES"/>
            </w:rPr>
            <w:t>la Universidad</w:t>
          </w:r>
        </w:smartTag>
        <w:r>
          <w:rPr>
            <w:lang w:val="es-ES"/>
          </w:rPr>
          <w:t xml:space="preserve"> Ben-Gurion</w:t>
        </w:r>
      </w:smartTag>
      <w:r>
        <w:rPr>
          <w:lang w:val="es-ES"/>
        </w:rPr>
        <w:t xml:space="preserve"> en el Neguev y Eli Slama de </w:t>
      </w:r>
      <w:smartTag w:uri="urn:schemas-microsoft-com:office:smarttags" w:element="PersonName">
        <w:smartTagPr>
          <w:attr w:name="ProductID" w:val="la Universidad"/>
        </w:smartTagPr>
        <w:r>
          <w:rPr>
            <w:lang w:val="es-ES"/>
          </w:rPr>
          <w:t>la Universidad</w:t>
        </w:r>
      </w:smartTag>
      <w:r>
        <w:rPr>
          <w:lang w:val="es-ES"/>
        </w:rPr>
        <w:t xml:space="preserve"> de Tel-Aviv.</w:t>
      </w:r>
    </w:p>
    <w:p w:rsidR="00D720CB" w:rsidRPr="00143EF8" w:rsidRDefault="00D720CB" w:rsidP="00004249">
      <w:pPr>
        <w:tabs>
          <w:tab w:val="left" w:pos="6180"/>
        </w:tabs>
        <w:jc w:val="both"/>
        <w:rPr>
          <w:lang w:val="es-ES"/>
        </w:rPr>
      </w:pPr>
      <w:r>
        <w:rPr>
          <w:lang w:val="es-ES"/>
        </w:rPr>
        <w:tab/>
      </w:r>
    </w:p>
    <w:p w:rsidR="00D720CB" w:rsidRPr="00143EF8" w:rsidRDefault="00D720CB" w:rsidP="00283CF5">
      <w:pPr>
        <w:ind w:left="1080"/>
        <w:jc w:val="both"/>
        <w:rPr>
          <w:lang w:val="es-ES"/>
        </w:rPr>
      </w:pPr>
      <w:r>
        <w:rPr>
          <w:lang w:val="es-ES"/>
        </w:rPr>
        <w:t>El comité que realizo las entrevistas estaba</w:t>
      </w:r>
      <w:r w:rsidRPr="00143EF8">
        <w:rPr>
          <w:lang w:val="es-ES"/>
        </w:rPr>
        <w:t xml:space="preserve"> integrado por el Señor Embajador de Costa Rica en Israel, el Señor Cónsul</w:t>
      </w:r>
      <w:r>
        <w:rPr>
          <w:lang w:val="es-ES"/>
        </w:rPr>
        <w:t xml:space="preserve"> y el Consul Honorario</w:t>
      </w:r>
      <w:r w:rsidRPr="00143EF8">
        <w:rPr>
          <w:lang w:val="es-ES"/>
        </w:rPr>
        <w:t xml:space="preserve"> de </w:t>
      </w:r>
      <w:smartTag w:uri="urn:schemas-microsoft-com:office:smarttags" w:element="PersonName">
        <w:smartTagPr>
          <w:attr w:name="ProductID" w:val="la Salud"/>
        </w:smartTagPr>
        <w:r w:rsidRPr="00143EF8">
          <w:rPr>
            <w:lang w:val="es-ES"/>
          </w:rPr>
          <w:t>la Embajada</w:t>
        </w:r>
      </w:smartTag>
      <w:r w:rsidRPr="00143EF8">
        <w:rPr>
          <w:lang w:val="es-ES"/>
        </w:rPr>
        <w:t>, un representante del Ministerio de Relaciones Exteriores de Israel</w:t>
      </w:r>
      <w:r>
        <w:rPr>
          <w:lang w:val="es-ES"/>
        </w:rPr>
        <w:t xml:space="preserve">,un representante de </w:t>
      </w:r>
      <w:smartTag w:uri="urn:schemas-microsoft-com:office:smarttags" w:element="PersonName">
        <w:smartTagPr>
          <w:attr w:name="ProductID" w:val="la Salud"/>
        </w:smartTagPr>
        <w:r>
          <w:rPr>
            <w:lang w:val="es-ES"/>
          </w:rPr>
          <w:t>la Associacion</w:t>
        </w:r>
      </w:smartTag>
      <w:r>
        <w:rPr>
          <w:lang w:val="es-ES"/>
        </w:rPr>
        <w:t xml:space="preserve"> de los Estudiantes Universitarios de Tel-Aviv</w:t>
      </w:r>
      <w:r w:rsidRPr="00143EF8">
        <w:rPr>
          <w:lang w:val="es-ES"/>
        </w:rPr>
        <w:t xml:space="preserve"> y por el Presidente y Presidente Adjunto de </w:t>
      </w:r>
      <w:smartTag w:uri="urn:schemas-microsoft-com:office:smarttags" w:element="PersonName">
        <w:smartTagPr>
          <w:attr w:name="ProductID" w:val="la Salud"/>
        </w:smartTagPr>
        <w:r w:rsidRPr="00143EF8">
          <w:rPr>
            <w:lang w:val="es-ES"/>
          </w:rPr>
          <w:t>la Asociación</w:t>
        </w:r>
      </w:smartTag>
      <w:r w:rsidRPr="00143EF8">
        <w:rPr>
          <w:lang w:val="es-ES"/>
        </w:rPr>
        <w:t xml:space="preserve"> de Amistad Israel Costa Rica</w:t>
      </w:r>
      <w:r>
        <w:rPr>
          <w:lang w:val="es-ES"/>
        </w:rPr>
        <w:t xml:space="preserve">. </w:t>
      </w:r>
    </w:p>
    <w:p w:rsidR="00D720CB" w:rsidRDefault="00D720CB" w:rsidP="009A0CD0">
      <w:pPr>
        <w:ind w:left="360"/>
        <w:rPr>
          <w:lang w:val="es-ES"/>
        </w:rPr>
      </w:pPr>
    </w:p>
    <w:p w:rsidR="00D720CB" w:rsidRDefault="00D720CB" w:rsidP="00A16C6F">
      <w:pPr>
        <w:rPr>
          <w:u w:val="single"/>
          <w:lang w:val="es-ES"/>
        </w:rPr>
      </w:pPr>
      <w:r w:rsidRPr="00AF6EA6">
        <w:rPr>
          <w:u w:val="single"/>
          <w:lang w:val="es-ES"/>
        </w:rPr>
        <w:t xml:space="preserve">NOTICIAS DE </w:t>
      </w:r>
      <w:r>
        <w:rPr>
          <w:u w:val="single"/>
          <w:lang w:val="es-ES"/>
        </w:rPr>
        <w:t>ISRAEL</w:t>
      </w:r>
    </w:p>
    <w:p w:rsidR="00D720CB" w:rsidRDefault="00D720CB" w:rsidP="00A16C6F">
      <w:pPr>
        <w:rPr>
          <w:u w:val="single"/>
          <w:lang w:val="es-ES"/>
        </w:rPr>
      </w:pPr>
    </w:p>
    <w:p w:rsidR="00D720CB" w:rsidRDefault="00D720CB" w:rsidP="00283CF5">
      <w:pPr>
        <w:rPr>
          <w:lang w:val="es-ES"/>
        </w:rPr>
      </w:pPr>
      <w:r>
        <w:rPr>
          <w:lang w:val="es-ES"/>
        </w:rPr>
        <w:t>*A partir del proximo mes el sueldo minimo es de 4300 shekalim (1 dolar=4 shekalim)</w:t>
      </w:r>
    </w:p>
    <w:p w:rsidR="00D720CB" w:rsidRDefault="00D720CB" w:rsidP="00283CF5">
      <w:pPr>
        <w:rPr>
          <w:lang w:val="es-ES"/>
        </w:rPr>
      </w:pPr>
    </w:p>
    <w:p w:rsidR="00D720CB" w:rsidRDefault="00D720CB" w:rsidP="00283CF5">
      <w:pPr>
        <w:rPr>
          <w:lang w:val="es-ES"/>
        </w:rPr>
      </w:pPr>
      <w:r>
        <w:rPr>
          <w:lang w:val="es-ES"/>
        </w:rPr>
        <w:t xml:space="preserve">*Segun una investigacion de </w:t>
      </w:r>
      <w:smartTag w:uri="urn:schemas-microsoft-com:office:smarttags" w:element="PersonName">
        <w:smartTagPr>
          <w:attr w:name="ProductID" w:val="la Salud"/>
        </w:smartTagPr>
        <w:smartTag w:uri="urn:schemas-microsoft-com:office:smarttags" w:element="PersonName">
          <w:smartTagPr>
            <w:attr w:name="ProductID" w:val="la Salud"/>
          </w:smartTagPr>
          <w:r>
            <w:rPr>
              <w:lang w:val="es-ES"/>
            </w:rPr>
            <w:t>la Organizacion</w:t>
          </w:r>
        </w:smartTag>
        <w:r>
          <w:rPr>
            <w:lang w:val="es-ES"/>
          </w:rPr>
          <w:t xml:space="preserve"> Mundial</w:t>
        </w:r>
      </w:smartTag>
      <w:r>
        <w:rPr>
          <w:lang w:val="es-ES"/>
        </w:rPr>
        <w:t xml:space="preserve"> de </w:t>
      </w:r>
      <w:smartTag w:uri="urn:schemas-microsoft-com:office:smarttags" w:element="PersonName">
        <w:smartTagPr>
          <w:attr w:name="ProductID" w:val="la Salud"/>
        </w:smartTagPr>
        <w:r>
          <w:rPr>
            <w:lang w:val="es-ES"/>
          </w:rPr>
          <w:t>la Salud</w:t>
        </w:r>
      </w:smartTag>
      <w:r>
        <w:rPr>
          <w:lang w:val="es-ES"/>
        </w:rPr>
        <w:t xml:space="preserve"> que pesquizo la salud mental y fisica de jovenes en 34 paises Israel se ubico en tercero lugar como los mas felices del mundo'junto conHolanda,Iceland y Espana.En primero lugar esta Armenia y en segundo Macedonia.</w:t>
      </w:r>
    </w:p>
    <w:p w:rsidR="00D720CB" w:rsidRDefault="00D720CB" w:rsidP="00283CF5">
      <w:pPr>
        <w:rPr>
          <w:lang w:val="es-ES"/>
        </w:rPr>
      </w:pPr>
    </w:p>
    <w:p w:rsidR="00D720CB" w:rsidRDefault="00D720CB" w:rsidP="00283CF5">
      <w:pPr>
        <w:rPr>
          <w:lang w:val="es-ES"/>
        </w:rPr>
      </w:pPr>
      <w:r>
        <w:rPr>
          <w:lang w:val="es-ES"/>
        </w:rPr>
        <w:t>*En los Juegos Paralimpicos Israel conquisto    medallas:</w:t>
      </w:r>
    </w:p>
    <w:p w:rsidR="00D720CB" w:rsidRDefault="00D720CB" w:rsidP="00283CF5">
      <w:pPr>
        <w:rPr>
          <w:lang w:val="es-ES"/>
        </w:rPr>
      </w:pPr>
    </w:p>
    <w:p w:rsidR="00D720CB" w:rsidRDefault="00D720CB" w:rsidP="00283CF5">
      <w:pPr>
        <w:rPr>
          <w:lang w:val="es-ES"/>
        </w:rPr>
      </w:pPr>
    </w:p>
    <w:p w:rsidR="00D720CB" w:rsidRDefault="00D720CB" w:rsidP="00283CF5">
      <w:pPr>
        <w:rPr>
          <w:lang w:val="es-ES"/>
        </w:rPr>
      </w:pPr>
    </w:p>
    <w:p w:rsidR="00D720CB" w:rsidRDefault="00D720CB" w:rsidP="00283CF5">
      <w:pPr>
        <w:rPr>
          <w:lang w:val="es-ES"/>
        </w:rPr>
      </w:pPr>
    </w:p>
    <w:p w:rsidR="00D720CB" w:rsidRDefault="00D720CB" w:rsidP="00283CF5">
      <w:pPr>
        <w:rPr>
          <w:lang w:val="es-ES"/>
        </w:rPr>
      </w:pPr>
    </w:p>
    <w:p w:rsidR="00D720CB" w:rsidRDefault="00D720CB" w:rsidP="00283CF5">
      <w:pPr>
        <w:rPr>
          <w:lang w:val="es-ES"/>
        </w:rPr>
      </w:pPr>
    </w:p>
    <w:p w:rsidR="00D720CB" w:rsidRDefault="00D720CB" w:rsidP="00283CF5">
      <w:pPr>
        <w:rPr>
          <w:lang w:val="es-ES"/>
        </w:rPr>
      </w:pPr>
    </w:p>
    <w:p w:rsidR="00D720CB" w:rsidRDefault="00D720CB" w:rsidP="00283CF5">
      <w:pPr>
        <w:rPr>
          <w:lang w:val="es-ES"/>
        </w:rPr>
      </w:pPr>
    </w:p>
    <w:p w:rsidR="00D720CB" w:rsidRDefault="00D720CB" w:rsidP="00283CF5">
      <w:pPr>
        <w:rPr>
          <w:lang w:val="es-ES"/>
        </w:rPr>
      </w:pPr>
    </w:p>
    <w:p w:rsidR="00D720CB" w:rsidRDefault="00D720CB" w:rsidP="00283CF5">
      <w:pPr>
        <w:rPr>
          <w:lang w:val="es-ES"/>
        </w:rPr>
      </w:pPr>
    </w:p>
    <w:p w:rsidR="00D720CB" w:rsidRDefault="00D720CB" w:rsidP="00283CF5">
      <w:pPr>
        <w:rPr>
          <w:lang w:val="es-ES"/>
        </w:rPr>
      </w:pPr>
    </w:p>
    <w:p w:rsidR="00D720CB" w:rsidRDefault="00D720CB" w:rsidP="00283CF5">
      <w:pPr>
        <w:rPr>
          <w:lang w:val="es-ES"/>
        </w:rPr>
      </w:pPr>
    </w:p>
    <w:p w:rsidR="00D720CB" w:rsidRDefault="00D720CB" w:rsidP="00283CF5">
      <w:pPr>
        <w:rPr>
          <w:lang w:val="es-ES"/>
        </w:rPr>
      </w:pPr>
    </w:p>
    <w:p w:rsidR="00D720CB" w:rsidRDefault="00D720CB" w:rsidP="00283CF5">
      <w:pPr>
        <w:rPr>
          <w:lang w:val="es-ES"/>
        </w:rPr>
      </w:pPr>
    </w:p>
    <w:p w:rsidR="00D720CB" w:rsidRDefault="00D720CB" w:rsidP="00283CF5">
      <w:pPr>
        <w:rPr>
          <w:lang w:val="es-ES"/>
        </w:rPr>
      </w:pPr>
    </w:p>
    <w:p w:rsidR="00D720CB" w:rsidRDefault="00D720CB" w:rsidP="00283CF5">
      <w:pPr>
        <w:rPr>
          <w:lang w:val="es-ES"/>
        </w:rPr>
      </w:pPr>
    </w:p>
    <w:p w:rsidR="00D720CB" w:rsidRDefault="00D720CB" w:rsidP="00283CF5">
      <w:pPr>
        <w:rPr>
          <w:lang w:val="es-ES"/>
        </w:rPr>
      </w:pPr>
    </w:p>
    <w:p w:rsidR="00D720CB" w:rsidRDefault="00D720CB" w:rsidP="00283CF5">
      <w:pPr>
        <w:rPr>
          <w:lang w:val="es-ES"/>
        </w:rPr>
      </w:pPr>
    </w:p>
    <w:p w:rsidR="00D720CB" w:rsidRDefault="00D720CB" w:rsidP="00283CF5">
      <w:pPr>
        <w:rPr>
          <w:lang w:val="es-ES"/>
        </w:rPr>
      </w:pPr>
    </w:p>
    <w:p w:rsidR="00D720CB" w:rsidRDefault="00D720CB" w:rsidP="00283CF5">
      <w:pPr>
        <w:rPr>
          <w:lang w:val="es-ES"/>
        </w:rPr>
      </w:pPr>
    </w:p>
    <w:p w:rsidR="00D720CB" w:rsidRDefault="00D720CB" w:rsidP="00283CF5">
      <w:pPr>
        <w:rPr>
          <w:lang w:val="es-ES"/>
        </w:rPr>
      </w:pPr>
    </w:p>
    <w:p w:rsidR="00D720CB" w:rsidRDefault="00D720CB" w:rsidP="00283CF5">
      <w:pPr>
        <w:rPr>
          <w:lang w:val="es-ES"/>
        </w:rPr>
      </w:pPr>
    </w:p>
    <w:p w:rsidR="00D720CB" w:rsidRDefault="00D720CB" w:rsidP="00283CF5">
      <w:pPr>
        <w:rPr>
          <w:lang w:val="es-ES"/>
        </w:rPr>
      </w:pPr>
    </w:p>
    <w:p w:rsidR="00D720CB" w:rsidRDefault="00D720CB" w:rsidP="00283CF5">
      <w:pPr>
        <w:rPr>
          <w:lang w:val="es-ES"/>
        </w:rPr>
      </w:pPr>
    </w:p>
    <w:p w:rsidR="00D720CB" w:rsidRDefault="00D720CB" w:rsidP="00283CF5">
      <w:pPr>
        <w:rPr>
          <w:lang w:val="es-ES"/>
        </w:rPr>
      </w:pPr>
      <w:r>
        <w:rPr>
          <w:lang w:val="es-ES"/>
        </w:rPr>
        <w:t xml:space="preserve">*Precio del dolar al dia 30.9.2012 :  </w:t>
      </w:r>
    </w:p>
    <w:sectPr w:rsidR="00D720CB" w:rsidSect="003C1D48">
      <w:headerReference w:type="default" r:id="rId7"/>
      <w:footerReference w:type="default" r:id="rId8"/>
      <w:pgSz w:w="12240" w:h="15840"/>
      <w:pgMar w:top="1440" w:right="758" w:bottom="1440" w:left="1797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720CB" w:rsidRDefault="00D720CB">
      <w:r>
        <w:separator/>
      </w:r>
    </w:p>
  </w:endnote>
  <w:endnote w:type="continuationSeparator" w:id="0">
    <w:p w:rsidR="00D720CB" w:rsidRDefault="00D720C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20CB" w:rsidRPr="001D2FBA" w:rsidRDefault="00D720CB" w:rsidP="006C444F">
    <w:pPr>
      <w:jc w:val="center"/>
      <w:rPr>
        <w:b/>
        <w:bCs/>
      </w:rPr>
    </w:pPr>
    <w:r>
      <w:rPr>
        <w:b/>
        <w:bCs/>
        <w:rtl/>
      </w:rPr>
      <w:t>רח' רמב"ם 28 רעננה 43602 טלפון 052-4454859</w:t>
    </w:r>
    <w:r>
      <w:rPr>
        <w:b/>
        <w:bCs/>
      </w:rPr>
      <w:t xml:space="preserve">   </w:t>
    </w:r>
    <w:r>
      <w:rPr>
        <w:b/>
        <w:bCs/>
        <w:rtl/>
      </w:rPr>
      <w:t xml:space="preserve"> </w:t>
    </w:r>
    <w:r>
      <w:rPr>
        <w:b/>
        <w:bCs/>
      </w:rPr>
      <w:t xml:space="preserve"> E-mail:moshka04@bezeqint.net</w:t>
    </w:r>
  </w:p>
  <w:p w:rsidR="00D720CB" w:rsidRDefault="00D720C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720CB" w:rsidRDefault="00D720CB">
      <w:r>
        <w:separator/>
      </w:r>
    </w:p>
  </w:footnote>
  <w:footnote w:type="continuationSeparator" w:id="0">
    <w:p w:rsidR="00D720CB" w:rsidRDefault="00D720C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20CB" w:rsidRDefault="00D720CB" w:rsidP="006C444F">
    <w:pPr>
      <w:jc w:val="center"/>
      <w:rPr>
        <w:b/>
        <w:bCs/>
        <w:sz w:val="28"/>
        <w:szCs w:val="28"/>
      </w:rPr>
    </w:pPr>
    <w:r>
      <w:rPr>
        <w:b/>
        <w:bCs/>
        <w:sz w:val="28"/>
        <w:szCs w:val="28"/>
        <w:rtl/>
      </w:rPr>
      <w:t xml:space="preserve">אגודה לידידות ישראל - קוסטה ריקה </w:t>
    </w:r>
    <w:r>
      <w:rPr>
        <w:b/>
        <w:bCs/>
        <w:rtl/>
      </w:rPr>
      <w:t>(ע"ר 58-007-635-4)</w:t>
    </w:r>
  </w:p>
  <w:p w:rsidR="00D720CB" w:rsidRDefault="00D720CB" w:rsidP="006C444F">
    <w:pPr>
      <w:jc w:val="center"/>
      <w:rPr>
        <w:b/>
        <w:bCs/>
        <w:rtl/>
      </w:rPr>
    </w:pPr>
    <w:r w:rsidRPr="001D2FBA">
      <w:rPr>
        <w:b/>
        <w:bCs/>
        <w:lang w:val="es-ES"/>
      </w:rPr>
      <w:t>ASOCIACION DE AMISTAD ISRAEL</w:t>
    </w:r>
    <w:r>
      <w:rPr>
        <w:b/>
        <w:bCs/>
        <w:lang w:val="es-ES"/>
      </w:rPr>
      <w:t xml:space="preserve"> </w:t>
    </w:r>
    <w:r w:rsidRPr="001D2FBA">
      <w:rPr>
        <w:b/>
        <w:bCs/>
        <w:lang w:val="es-ES"/>
      </w:rPr>
      <w:t>-</w:t>
    </w:r>
    <w:r>
      <w:rPr>
        <w:b/>
        <w:bCs/>
        <w:lang w:val="es-ES"/>
      </w:rPr>
      <w:t xml:space="preserve"> </w:t>
    </w:r>
    <w:r w:rsidRPr="001D2FBA">
      <w:rPr>
        <w:b/>
        <w:bCs/>
        <w:lang w:val="es-ES"/>
      </w:rPr>
      <w:t>COSTA RICA</w:t>
    </w:r>
  </w:p>
  <w:p w:rsidR="00D720CB" w:rsidRPr="00C55A07" w:rsidRDefault="00D720CB" w:rsidP="006C444F">
    <w:pPr>
      <w:pStyle w:val="Header"/>
      <w:jc w:val="center"/>
      <w:rPr>
        <w:lang w:val="es-AR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FA1323"/>
    <w:multiLevelType w:val="hybridMultilevel"/>
    <w:tmpl w:val="2592C4FA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B4B44EC"/>
    <w:multiLevelType w:val="hybridMultilevel"/>
    <w:tmpl w:val="7EC4ABF0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BC6818"/>
    <w:multiLevelType w:val="hybridMultilevel"/>
    <w:tmpl w:val="BBB6E8C8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E043BA0"/>
    <w:multiLevelType w:val="hybridMultilevel"/>
    <w:tmpl w:val="8D90563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>
    <w:nsid w:val="290A0D78"/>
    <w:multiLevelType w:val="hybridMultilevel"/>
    <w:tmpl w:val="6EBEF11E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DD92AF6"/>
    <w:multiLevelType w:val="hybridMultilevel"/>
    <w:tmpl w:val="20DAD504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0B3D01"/>
    <w:multiLevelType w:val="hybridMultilevel"/>
    <w:tmpl w:val="57665EE0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7025C07"/>
    <w:multiLevelType w:val="hybridMultilevel"/>
    <w:tmpl w:val="B4047CEA"/>
    <w:lvl w:ilvl="0" w:tplc="040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F3735B1"/>
    <w:multiLevelType w:val="hybridMultilevel"/>
    <w:tmpl w:val="F4761CD0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6334200C"/>
    <w:multiLevelType w:val="hybridMultilevel"/>
    <w:tmpl w:val="AB5444AE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6"/>
  </w:num>
  <w:num w:numId="4">
    <w:abstractNumId w:val="5"/>
  </w:num>
  <w:num w:numId="5">
    <w:abstractNumId w:val="1"/>
  </w:num>
  <w:num w:numId="6">
    <w:abstractNumId w:val="2"/>
  </w:num>
  <w:num w:numId="7">
    <w:abstractNumId w:val="9"/>
  </w:num>
  <w:num w:numId="8">
    <w:abstractNumId w:val="4"/>
  </w:num>
  <w:num w:numId="9">
    <w:abstractNumId w:val="8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51023"/>
    <w:rsid w:val="00001ECF"/>
    <w:rsid w:val="00003E11"/>
    <w:rsid w:val="00004249"/>
    <w:rsid w:val="00005330"/>
    <w:rsid w:val="00010194"/>
    <w:rsid w:val="0001289C"/>
    <w:rsid w:val="0003315F"/>
    <w:rsid w:val="00053590"/>
    <w:rsid w:val="00062AD5"/>
    <w:rsid w:val="000650C2"/>
    <w:rsid w:val="0008020F"/>
    <w:rsid w:val="00081575"/>
    <w:rsid w:val="00092F38"/>
    <w:rsid w:val="0009725F"/>
    <w:rsid w:val="000A23A6"/>
    <w:rsid w:val="000A6665"/>
    <w:rsid w:val="000B1F27"/>
    <w:rsid w:val="000B2A43"/>
    <w:rsid w:val="000B6446"/>
    <w:rsid w:val="000C5B08"/>
    <w:rsid w:val="000D2737"/>
    <w:rsid w:val="000E1587"/>
    <w:rsid w:val="000E5AEF"/>
    <w:rsid w:val="000E5B78"/>
    <w:rsid w:val="000E65EB"/>
    <w:rsid w:val="000F135C"/>
    <w:rsid w:val="000F2F3E"/>
    <w:rsid w:val="000F3FB4"/>
    <w:rsid w:val="00105F27"/>
    <w:rsid w:val="00106734"/>
    <w:rsid w:val="00114390"/>
    <w:rsid w:val="00132E49"/>
    <w:rsid w:val="00143EF8"/>
    <w:rsid w:val="001651C5"/>
    <w:rsid w:val="001735F7"/>
    <w:rsid w:val="001A0304"/>
    <w:rsid w:val="001A25A6"/>
    <w:rsid w:val="001C32BE"/>
    <w:rsid w:val="001D2FBA"/>
    <w:rsid w:val="001E09C1"/>
    <w:rsid w:val="001E2F3F"/>
    <w:rsid w:val="001E7B95"/>
    <w:rsid w:val="001F276F"/>
    <w:rsid w:val="001F4FC2"/>
    <w:rsid w:val="001F706E"/>
    <w:rsid w:val="001F7DC1"/>
    <w:rsid w:val="0020077F"/>
    <w:rsid w:val="002019CC"/>
    <w:rsid w:val="0020403C"/>
    <w:rsid w:val="00210818"/>
    <w:rsid w:val="00215541"/>
    <w:rsid w:val="00223210"/>
    <w:rsid w:val="00234853"/>
    <w:rsid w:val="00236B8A"/>
    <w:rsid w:val="002423A5"/>
    <w:rsid w:val="0024477A"/>
    <w:rsid w:val="00245BFA"/>
    <w:rsid w:val="00247299"/>
    <w:rsid w:val="00255BC0"/>
    <w:rsid w:val="00270D45"/>
    <w:rsid w:val="00276DDF"/>
    <w:rsid w:val="002809D9"/>
    <w:rsid w:val="00283CF5"/>
    <w:rsid w:val="00283DB0"/>
    <w:rsid w:val="002854F5"/>
    <w:rsid w:val="00287B48"/>
    <w:rsid w:val="002B0690"/>
    <w:rsid w:val="002C1302"/>
    <w:rsid w:val="002C398B"/>
    <w:rsid w:val="002E0208"/>
    <w:rsid w:val="002F0D37"/>
    <w:rsid w:val="002F40B3"/>
    <w:rsid w:val="002F55B1"/>
    <w:rsid w:val="00322F75"/>
    <w:rsid w:val="0032497D"/>
    <w:rsid w:val="003529C7"/>
    <w:rsid w:val="003666F1"/>
    <w:rsid w:val="0038264F"/>
    <w:rsid w:val="00384322"/>
    <w:rsid w:val="003920D7"/>
    <w:rsid w:val="003A4CB5"/>
    <w:rsid w:val="003A72ED"/>
    <w:rsid w:val="003B7879"/>
    <w:rsid w:val="003C1D48"/>
    <w:rsid w:val="003C75EC"/>
    <w:rsid w:val="003D1F9D"/>
    <w:rsid w:val="003F32C0"/>
    <w:rsid w:val="003F7CD1"/>
    <w:rsid w:val="004001BE"/>
    <w:rsid w:val="004074DF"/>
    <w:rsid w:val="00412B44"/>
    <w:rsid w:val="00414FF6"/>
    <w:rsid w:val="0041628F"/>
    <w:rsid w:val="004250F8"/>
    <w:rsid w:val="0042573C"/>
    <w:rsid w:val="00427D41"/>
    <w:rsid w:val="00432F80"/>
    <w:rsid w:val="00435426"/>
    <w:rsid w:val="004435ED"/>
    <w:rsid w:val="0044393B"/>
    <w:rsid w:val="00455E64"/>
    <w:rsid w:val="00480847"/>
    <w:rsid w:val="00484B3B"/>
    <w:rsid w:val="00496795"/>
    <w:rsid w:val="004A1A73"/>
    <w:rsid w:val="004B4D93"/>
    <w:rsid w:val="004C2327"/>
    <w:rsid w:val="004E1B80"/>
    <w:rsid w:val="004E70BE"/>
    <w:rsid w:val="0050144A"/>
    <w:rsid w:val="0051760F"/>
    <w:rsid w:val="00520599"/>
    <w:rsid w:val="00521EC4"/>
    <w:rsid w:val="005224B9"/>
    <w:rsid w:val="0052522C"/>
    <w:rsid w:val="0053230F"/>
    <w:rsid w:val="00535425"/>
    <w:rsid w:val="00537048"/>
    <w:rsid w:val="00551A53"/>
    <w:rsid w:val="00566270"/>
    <w:rsid w:val="005806B8"/>
    <w:rsid w:val="0058213E"/>
    <w:rsid w:val="00591465"/>
    <w:rsid w:val="0059779E"/>
    <w:rsid w:val="005A61DB"/>
    <w:rsid w:val="005A78FF"/>
    <w:rsid w:val="005B030B"/>
    <w:rsid w:val="005B0A87"/>
    <w:rsid w:val="005B0EDB"/>
    <w:rsid w:val="005B4BDF"/>
    <w:rsid w:val="005B5E4D"/>
    <w:rsid w:val="005C4140"/>
    <w:rsid w:val="005C4194"/>
    <w:rsid w:val="005D5053"/>
    <w:rsid w:val="005E3ADF"/>
    <w:rsid w:val="005F3DC2"/>
    <w:rsid w:val="005F68B5"/>
    <w:rsid w:val="006012C6"/>
    <w:rsid w:val="00617C2C"/>
    <w:rsid w:val="00630947"/>
    <w:rsid w:val="00635264"/>
    <w:rsid w:val="00652F87"/>
    <w:rsid w:val="006611D8"/>
    <w:rsid w:val="00665BCE"/>
    <w:rsid w:val="006700F1"/>
    <w:rsid w:val="006716DA"/>
    <w:rsid w:val="00673D41"/>
    <w:rsid w:val="00686295"/>
    <w:rsid w:val="006916C7"/>
    <w:rsid w:val="00696522"/>
    <w:rsid w:val="006A4652"/>
    <w:rsid w:val="006A79FB"/>
    <w:rsid w:val="006B19AD"/>
    <w:rsid w:val="006B27C2"/>
    <w:rsid w:val="006B5224"/>
    <w:rsid w:val="006C2E88"/>
    <w:rsid w:val="006C444F"/>
    <w:rsid w:val="006E1BD9"/>
    <w:rsid w:val="006E3B79"/>
    <w:rsid w:val="006F0FBC"/>
    <w:rsid w:val="006F3CDA"/>
    <w:rsid w:val="006F4E80"/>
    <w:rsid w:val="006F6F74"/>
    <w:rsid w:val="006F75FB"/>
    <w:rsid w:val="00711EAA"/>
    <w:rsid w:val="00716984"/>
    <w:rsid w:val="0072548A"/>
    <w:rsid w:val="00736510"/>
    <w:rsid w:val="00745716"/>
    <w:rsid w:val="00750504"/>
    <w:rsid w:val="007540D2"/>
    <w:rsid w:val="00757503"/>
    <w:rsid w:val="007636BF"/>
    <w:rsid w:val="007665E2"/>
    <w:rsid w:val="007755B3"/>
    <w:rsid w:val="0078552F"/>
    <w:rsid w:val="00794D5F"/>
    <w:rsid w:val="007952A2"/>
    <w:rsid w:val="007A5501"/>
    <w:rsid w:val="007A5B9F"/>
    <w:rsid w:val="007A7034"/>
    <w:rsid w:val="007A7EE2"/>
    <w:rsid w:val="007B182D"/>
    <w:rsid w:val="007B5AA4"/>
    <w:rsid w:val="007D7315"/>
    <w:rsid w:val="007E6062"/>
    <w:rsid w:val="007F35B5"/>
    <w:rsid w:val="00811696"/>
    <w:rsid w:val="00817881"/>
    <w:rsid w:val="00824C61"/>
    <w:rsid w:val="008362AD"/>
    <w:rsid w:val="00842C76"/>
    <w:rsid w:val="00843840"/>
    <w:rsid w:val="0086304C"/>
    <w:rsid w:val="00863FA1"/>
    <w:rsid w:val="00876D76"/>
    <w:rsid w:val="00877899"/>
    <w:rsid w:val="00877A7B"/>
    <w:rsid w:val="008836BC"/>
    <w:rsid w:val="00884AE6"/>
    <w:rsid w:val="008B198A"/>
    <w:rsid w:val="008B4EA5"/>
    <w:rsid w:val="008B5B66"/>
    <w:rsid w:val="008B69B2"/>
    <w:rsid w:val="008C3C01"/>
    <w:rsid w:val="008C4B4D"/>
    <w:rsid w:val="008E32BB"/>
    <w:rsid w:val="008F6DB8"/>
    <w:rsid w:val="0090049C"/>
    <w:rsid w:val="00912090"/>
    <w:rsid w:val="00912A60"/>
    <w:rsid w:val="00917ABE"/>
    <w:rsid w:val="009201B6"/>
    <w:rsid w:val="0092025A"/>
    <w:rsid w:val="00921007"/>
    <w:rsid w:val="009221F9"/>
    <w:rsid w:val="00935B3D"/>
    <w:rsid w:val="00977F56"/>
    <w:rsid w:val="00980109"/>
    <w:rsid w:val="00981F0B"/>
    <w:rsid w:val="00983C68"/>
    <w:rsid w:val="00985DBB"/>
    <w:rsid w:val="00990D10"/>
    <w:rsid w:val="009A0CD0"/>
    <w:rsid w:val="009A1186"/>
    <w:rsid w:val="009B1901"/>
    <w:rsid w:val="009B2C00"/>
    <w:rsid w:val="009B672B"/>
    <w:rsid w:val="009B7D90"/>
    <w:rsid w:val="009E6019"/>
    <w:rsid w:val="009F7DA5"/>
    <w:rsid w:val="00A0313E"/>
    <w:rsid w:val="00A10226"/>
    <w:rsid w:val="00A14FAE"/>
    <w:rsid w:val="00A16C6F"/>
    <w:rsid w:val="00A16D45"/>
    <w:rsid w:val="00A25419"/>
    <w:rsid w:val="00A33A6F"/>
    <w:rsid w:val="00A421F0"/>
    <w:rsid w:val="00A67A11"/>
    <w:rsid w:val="00AA035C"/>
    <w:rsid w:val="00AA17B1"/>
    <w:rsid w:val="00AA55B7"/>
    <w:rsid w:val="00AB0F10"/>
    <w:rsid w:val="00AB543D"/>
    <w:rsid w:val="00AE28BF"/>
    <w:rsid w:val="00AF2227"/>
    <w:rsid w:val="00AF4163"/>
    <w:rsid w:val="00AF606F"/>
    <w:rsid w:val="00AF6EA6"/>
    <w:rsid w:val="00AF7190"/>
    <w:rsid w:val="00B024A1"/>
    <w:rsid w:val="00B13854"/>
    <w:rsid w:val="00B17219"/>
    <w:rsid w:val="00B233D4"/>
    <w:rsid w:val="00B24D27"/>
    <w:rsid w:val="00B269DF"/>
    <w:rsid w:val="00B35384"/>
    <w:rsid w:val="00B3714A"/>
    <w:rsid w:val="00B37F71"/>
    <w:rsid w:val="00B41A61"/>
    <w:rsid w:val="00B4693F"/>
    <w:rsid w:val="00B54778"/>
    <w:rsid w:val="00B57C72"/>
    <w:rsid w:val="00B81DD3"/>
    <w:rsid w:val="00BA0726"/>
    <w:rsid w:val="00BA07ED"/>
    <w:rsid w:val="00BB0DB6"/>
    <w:rsid w:val="00BD3477"/>
    <w:rsid w:val="00BE38D0"/>
    <w:rsid w:val="00C13365"/>
    <w:rsid w:val="00C13A1A"/>
    <w:rsid w:val="00C1527B"/>
    <w:rsid w:val="00C177FD"/>
    <w:rsid w:val="00C207EF"/>
    <w:rsid w:val="00C216E0"/>
    <w:rsid w:val="00C25FF0"/>
    <w:rsid w:val="00C30B74"/>
    <w:rsid w:val="00C32DEB"/>
    <w:rsid w:val="00C443CC"/>
    <w:rsid w:val="00C45546"/>
    <w:rsid w:val="00C47F00"/>
    <w:rsid w:val="00C511D3"/>
    <w:rsid w:val="00C51989"/>
    <w:rsid w:val="00C53441"/>
    <w:rsid w:val="00C55A07"/>
    <w:rsid w:val="00C64511"/>
    <w:rsid w:val="00C7047C"/>
    <w:rsid w:val="00C82ACA"/>
    <w:rsid w:val="00C83B2F"/>
    <w:rsid w:val="00C86DFF"/>
    <w:rsid w:val="00CA40F0"/>
    <w:rsid w:val="00CA472E"/>
    <w:rsid w:val="00CA603E"/>
    <w:rsid w:val="00CC3DBB"/>
    <w:rsid w:val="00CE277C"/>
    <w:rsid w:val="00CE7673"/>
    <w:rsid w:val="00CF1B49"/>
    <w:rsid w:val="00CF5452"/>
    <w:rsid w:val="00D00D67"/>
    <w:rsid w:val="00D11654"/>
    <w:rsid w:val="00D17513"/>
    <w:rsid w:val="00D178F4"/>
    <w:rsid w:val="00D26CEE"/>
    <w:rsid w:val="00D274A9"/>
    <w:rsid w:val="00D30241"/>
    <w:rsid w:val="00D3356C"/>
    <w:rsid w:val="00D3561E"/>
    <w:rsid w:val="00D44566"/>
    <w:rsid w:val="00D5535C"/>
    <w:rsid w:val="00D6046A"/>
    <w:rsid w:val="00D60BB2"/>
    <w:rsid w:val="00D677AD"/>
    <w:rsid w:val="00D720CB"/>
    <w:rsid w:val="00D7210C"/>
    <w:rsid w:val="00D75113"/>
    <w:rsid w:val="00D7554E"/>
    <w:rsid w:val="00D76BEB"/>
    <w:rsid w:val="00D86D9D"/>
    <w:rsid w:val="00D9267A"/>
    <w:rsid w:val="00D93D13"/>
    <w:rsid w:val="00DA5E41"/>
    <w:rsid w:val="00DB35A7"/>
    <w:rsid w:val="00DB53FB"/>
    <w:rsid w:val="00DC03C4"/>
    <w:rsid w:val="00DC228D"/>
    <w:rsid w:val="00DC2624"/>
    <w:rsid w:val="00DC2FE6"/>
    <w:rsid w:val="00DC53A6"/>
    <w:rsid w:val="00DC7D8F"/>
    <w:rsid w:val="00DD52E7"/>
    <w:rsid w:val="00DD618A"/>
    <w:rsid w:val="00DE2714"/>
    <w:rsid w:val="00DE6A8D"/>
    <w:rsid w:val="00DF1D40"/>
    <w:rsid w:val="00E12CF0"/>
    <w:rsid w:val="00E13238"/>
    <w:rsid w:val="00E27CF8"/>
    <w:rsid w:val="00E369E5"/>
    <w:rsid w:val="00E5534B"/>
    <w:rsid w:val="00E72AC2"/>
    <w:rsid w:val="00E907FF"/>
    <w:rsid w:val="00EA1772"/>
    <w:rsid w:val="00EC6759"/>
    <w:rsid w:val="00ED207A"/>
    <w:rsid w:val="00ED6CE5"/>
    <w:rsid w:val="00EE0B0A"/>
    <w:rsid w:val="00EE4150"/>
    <w:rsid w:val="00EE43B2"/>
    <w:rsid w:val="00EE6013"/>
    <w:rsid w:val="00EE78BB"/>
    <w:rsid w:val="00EF72E5"/>
    <w:rsid w:val="00F0487C"/>
    <w:rsid w:val="00F11A65"/>
    <w:rsid w:val="00F26E7F"/>
    <w:rsid w:val="00F334C9"/>
    <w:rsid w:val="00F439CA"/>
    <w:rsid w:val="00F501DE"/>
    <w:rsid w:val="00F51023"/>
    <w:rsid w:val="00F55F12"/>
    <w:rsid w:val="00F77F1F"/>
    <w:rsid w:val="00F81114"/>
    <w:rsid w:val="00F81487"/>
    <w:rsid w:val="00F827E8"/>
    <w:rsid w:val="00F8443A"/>
    <w:rsid w:val="00F96231"/>
    <w:rsid w:val="00FB7D5C"/>
    <w:rsid w:val="00FC1ED1"/>
    <w:rsid w:val="00FC5F4D"/>
    <w:rsid w:val="00FD58B9"/>
    <w:rsid w:val="00FE2244"/>
    <w:rsid w:val="00FE4A26"/>
    <w:rsid w:val="00FF063F"/>
    <w:rsid w:val="00FF3455"/>
    <w:rsid w:val="00FF5C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ersonName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53FB"/>
    <w:rPr>
      <w:sz w:val="24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F5102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D7554E"/>
    <w:rPr>
      <w:rFonts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F5102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D7554E"/>
    <w:rPr>
      <w:rFonts w:cs="Times New Roman"/>
      <w:sz w:val="24"/>
      <w:szCs w:val="24"/>
    </w:rPr>
  </w:style>
  <w:style w:type="paragraph" w:styleId="ListParagraph">
    <w:name w:val="List Paragraph"/>
    <w:basedOn w:val="Normal"/>
    <w:uiPriority w:val="99"/>
    <w:qFormat/>
    <w:rsid w:val="0051760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rsid w:val="001F706E"/>
    <w:rPr>
      <w:rFonts w:cs="Times New Roman"/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4</TotalTime>
  <Pages>2</Pages>
  <Words>236</Words>
  <Characters>1184</Characters>
  <Application>Microsoft Office Outlook</Application>
  <DocSecurity>0</DocSecurity>
  <Lines>0</Lines>
  <Paragraphs>0</Paragraphs>
  <ScaleCrop>false</ScaleCrop>
  <Company>x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9</dc:title>
  <dc:subject/>
  <dc:creator>winxp</dc:creator>
  <cp:keywords/>
  <dc:description/>
  <cp:lastModifiedBy>מ</cp:lastModifiedBy>
  <cp:revision>2</cp:revision>
  <dcterms:created xsi:type="dcterms:W3CDTF">2012-09-07T03:17:00Z</dcterms:created>
  <dcterms:modified xsi:type="dcterms:W3CDTF">2012-09-07T03:17:00Z</dcterms:modified>
</cp:coreProperties>
</file>