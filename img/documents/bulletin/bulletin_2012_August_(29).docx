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E52" w:rsidRPr="00AF6EA6" w:rsidRDefault="00C54E52" w:rsidP="00AE28BF">
      <w:pPr>
        <w:rPr>
          <w:lang w:val="es-AR"/>
        </w:rPr>
      </w:pPr>
      <w:r>
        <w:rPr>
          <w:lang w:val="es-AR"/>
        </w:rPr>
        <w:t xml:space="preserve">                                                    </w:t>
      </w:r>
      <w:r>
        <w:rPr>
          <w:lang w:val="es-AR"/>
        </w:rPr>
        <w:tab/>
      </w:r>
      <w:r w:rsidRPr="00AF6EA6">
        <w:rPr>
          <w:lang w:val="es-AR"/>
        </w:rPr>
        <w:t>BOLETIN    Número</w:t>
      </w:r>
      <w:r>
        <w:rPr>
          <w:lang w:val="es-AR"/>
        </w:rPr>
        <w:t xml:space="preserve"> 29</w:t>
      </w:r>
    </w:p>
    <w:p w:rsidR="00C54E52" w:rsidRDefault="00C54E52" w:rsidP="00E5534B">
      <w:pPr>
        <w:jc w:val="center"/>
        <w:rPr>
          <w:u w:val="single"/>
          <w:lang w:val="es-ES"/>
        </w:rPr>
      </w:pPr>
      <w:r>
        <w:rPr>
          <w:lang w:val="es-AR"/>
        </w:rPr>
        <w:t>Agosto 2012</w:t>
      </w:r>
    </w:p>
    <w:p w:rsidR="00C54E52" w:rsidRDefault="00C54E52" w:rsidP="00E5534B">
      <w:pPr>
        <w:jc w:val="center"/>
        <w:rPr>
          <w:u w:val="single"/>
          <w:lang w:val="es-ES"/>
        </w:rPr>
      </w:pPr>
    </w:p>
    <w:p w:rsidR="00C54E52" w:rsidRDefault="00C54E52" w:rsidP="00E5534B">
      <w:pPr>
        <w:rPr>
          <w:u w:val="single"/>
          <w:lang w:val="es-ES"/>
        </w:rPr>
      </w:pPr>
      <w:r w:rsidRPr="00AF6EA6">
        <w:rPr>
          <w:u w:val="single"/>
          <w:lang w:val="es-ES"/>
        </w:rPr>
        <w:t>NOTICIAS DE LA A</w:t>
      </w:r>
      <w:r>
        <w:rPr>
          <w:u w:val="single"/>
          <w:lang w:val="es-ES"/>
        </w:rPr>
        <w:t>SOCIACI</w:t>
      </w:r>
      <w:r>
        <w:rPr>
          <w:u w:val="single"/>
          <w:lang w:val="es-AR"/>
        </w:rPr>
        <w:t>Ó</w:t>
      </w:r>
      <w:r>
        <w:rPr>
          <w:u w:val="single"/>
          <w:lang w:val="es-ES"/>
        </w:rPr>
        <w:t>N</w:t>
      </w:r>
    </w:p>
    <w:p w:rsidR="00C54E52" w:rsidRDefault="00C54E52" w:rsidP="00E5534B">
      <w:pPr>
        <w:rPr>
          <w:u w:val="single"/>
          <w:lang w:val="es-ES"/>
        </w:rPr>
      </w:pPr>
    </w:p>
    <w:p w:rsidR="00C54E52" w:rsidRDefault="00C54E52" w:rsidP="004A462A">
      <w:pPr>
        <w:rPr>
          <w:lang w:val="es-ES"/>
        </w:rPr>
      </w:pPr>
      <w:r w:rsidRPr="00223210">
        <w:rPr>
          <w:lang w:val="es-AR"/>
        </w:rPr>
        <w:t xml:space="preserve">* </w:t>
      </w:r>
      <w:r>
        <w:rPr>
          <w:lang w:val="es-ES"/>
        </w:rPr>
        <w:t>El 6 de Julio próximo pasado se llevó a cabo una reunión ordinaria de la Comisión Directiva de nuestra Asociación donde se analizaron las próximas actividades a realizar</w:t>
      </w:r>
      <w:r w:rsidRPr="00E907FF">
        <w:rPr>
          <w:lang w:val="es-ES"/>
        </w:rPr>
        <w:t>.</w:t>
      </w:r>
    </w:p>
    <w:p w:rsidR="00C54E52" w:rsidRDefault="00C54E52" w:rsidP="00AE28BF">
      <w:pPr>
        <w:rPr>
          <w:lang w:val="es-ES"/>
        </w:rPr>
      </w:pPr>
    </w:p>
    <w:p w:rsidR="00C54E52" w:rsidRDefault="00C54E52" w:rsidP="00A04311">
      <w:pPr>
        <w:rPr>
          <w:lang w:val="es-ES"/>
        </w:rPr>
      </w:pPr>
      <w:r>
        <w:rPr>
          <w:lang w:val="es-ES"/>
        </w:rPr>
        <w:t>* El próximo 23.8 se realizara la primera ronda  del  VII Concurso "Conozca Costa Rica" en la que todos los concursantes inscriptos responderán al cuestionario preparado especialmente.</w:t>
      </w:r>
    </w:p>
    <w:p w:rsidR="00C54E52" w:rsidRDefault="00C54E52" w:rsidP="00AE28BF">
      <w:pPr>
        <w:rPr>
          <w:lang w:val="es-ES"/>
        </w:rPr>
      </w:pPr>
    </w:p>
    <w:p w:rsidR="00C54E52" w:rsidRPr="00E907FF" w:rsidRDefault="00C54E52" w:rsidP="00980109">
      <w:pPr>
        <w:ind w:left="360"/>
        <w:rPr>
          <w:lang w:val="es-ES"/>
        </w:rPr>
      </w:pPr>
    </w:p>
    <w:p w:rsidR="00C54E52" w:rsidRDefault="00C54E52" w:rsidP="00A16C6F">
      <w:pPr>
        <w:rPr>
          <w:u w:val="single"/>
          <w:lang w:val="es-ES"/>
        </w:rPr>
      </w:pPr>
      <w:r w:rsidRPr="00AF6EA6">
        <w:rPr>
          <w:u w:val="single"/>
          <w:lang w:val="es-ES"/>
        </w:rPr>
        <w:t xml:space="preserve">NOTICIAS DE </w:t>
      </w:r>
      <w:r>
        <w:rPr>
          <w:u w:val="single"/>
          <w:lang w:val="es-ES"/>
        </w:rPr>
        <w:t>ISRAEL</w:t>
      </w:r>
    </w:p>
    <w:p w:rsidR="00C54E52" w:rsidRDefault="00C54E52" w:rsidP="00A16C6F">
      <w:pPr>
        <w:rPr>
          <w:u w:val="single"/>
          <w:lang w:val="es-ES"/>
        </w:rPr>
      </w:pPr>
    </w:p>
    <w:p w:rsidR="00C54E52" w:rsidRDefault="00C54E52" w:rsidP="00BC2BB3">
      <w:pPr>
        <w:rPr>
          <w:lang w:val="es-ES"/>
        </w:rPr>
      </w:pPr>
      <w:r w:rsidRPr="00BC2BB3">
        <w:rPr>
          <w:lang w:val="es-AR"/>
        </w:rPr>
        <w:t>*</w:t>
      </w:r>
      <w:r>
        <w:rPr>
          <w:lang w:val="es-ES"/>
        </w:rPr>
        <w:t xml:space="preserve"> La Asociación Internacional de Azafatas, la mayor en  su género, anunció que  la Compañía  Israelí El-Al tiene las azafatas mas lindas del mundo,  clasificando en segundo lugar a Aerolíneas Argentinas. De los diez  primeros puestos de esta clasificación, siete son ocupados por  compañías asiáticas.</w:t>
      </w:r>
    </w:p>
    <w:p w:rsidR="00C54E52" w:rsidRDefault="00C54E52" w:rsidP="00F11A65">
      <w:pPr>
        <w:rPr>
          <w:lang w:val="es-ES"/>
        </w:rPr>
      </w:pPr>
    </w:p>
    <w:p w:rsidR="00C54E52" w:rsidRDefault="00C54E52" w:rsidP="00802BD0">
      <w:pPr>
        <w:rPr>
          <w:lang w:val="es-ES"/>
        </w:rPr>
      </w:pPr>
      <w:r>
        <w:rPr>
          <w:lang w:val="es-ES"/>
        </w:rPr>
        <w:t xml:space="preserve">*En la Competencia   Mundial de Robótica, realizada en México, con la participación de 40 países, la delegación israelí,  de la Escuela Ohel Shem de la ciudad de Ramat Gan, </w:t>
      </w:r>
      <w:r w:rsidRPr="00BC2BB3">
        <w:rPr>
          <w:lang w:val="es-ES"/>
        </w:rPr>
        <w:t xml:space="preserve"> </w:t>
      </w:r>
      <w:r>
        <w:rPr>
          <w:lang w:val="es-ES"/>
        </w:rPr>
        <w:t>obtuvo el primer premio, al presentar un robot que danza. La delegación Israelí recib</w:t>
      </w:r>
      <w:r>
        <w:rPr>
          <w:lang w:val="es-AR"/>
        </w:rPr>
        <w:t>ió además, una mención de honor por la presentación de un equipo de futbol de robots.</w:t>
      </w:r>
      <w:r>
        <w:rPr>
          <w:lang w:val="es-ES"/>
        </w:rPr>
        <w:t xml:space="preserve"> </w:t>
      </w:r>
    </w:p>
    <w:p w:rsidR="00C54E52" w:rsidRDefault="00C54E52" w:rsidP="00F11A65">
      <w:pPr>
        <w:rPr>
          <w:lang w:val="es-ES"/>
        </w:rPr>
      </w:pPr>
    </w:p>
    <w:p w:rsidR="00C54E52" w:rsidRDefault="00C54E52" w:rsidP="00802BD0">
      <w:pPr>
        <w:rPr>
          <w:lang w:val="es-ES"/>
        </w:rPr>
      </w:pPr>
      <w:r>
        <w:rPr>
          <w:lang w:val="es-ES"/>
        </w:rPr>
        <w:t>*El tren rápido que comunica a Tel-Aviv con la ciudad de  Beer-Sheva la capital del Neguev en el sur del país,  comenzó a funcionar reduciendo  el tiempo de viaje a 55 minutos en lugar  de 80 minutos, viajando a una  velocidad de 140 kilómetros por hora.</w:t>
      </w:r>
    </w:p>
    <w:p w:rsidR="00C54E52" w:rsidRDefault="00C54E52" w:rsidP="00F11A65">
      <w:pPr>
        <w:rPr>
          <w:lang w:val="es-ES"/>
        </w:rPr>
      </w:pPr>
    </w:p>
    <w:p w:rsidR="00C54E52" w:rsidRDefault="00C54E52" w:rsidP="00F70955">
      <w:pPr>
        <w:rPr>
          <w:lang w:val="es-ES"/>
        </w:rPr>
      </w:pPr>
      <w:r>
        <w:rPr>
          <w:lang w:val="es-ES"/>
        </w:rPr>
        <w:t>*La empresa israelí "Teatraot Israel" es dueña  de una gran red de salas de cine, incluso fuera del país.   Es  la tercera mayor empresa de este tipo en Europa, dueña de 31 cines en Polonia, 20 en Hungría,13 en Rumania,13 en Chequia, 5 en Bulgaria y 3 en Eslovaquia.</w:t>
      </w:r>
    </w:p>
    <w:p w:rsidR="00C54E52" w:rsidRDefault="00C54E52" w:rsidP="00F11A65">
      <w:pPr>
        <w:rPr>
          <w:lang w:val="es-ES"/>
        </w:rPr>
      </w:pPr>
    </w:p>
    <w:p w:rsidR="00C54E52" w:rsidRDefault="00C54E52" w:rsidP="00F70955">
      <w:pPr>
        <w:rPr>
          <w:lang w:val="es-ES"/>
        </w:rPr>
      </w:pPr>
      <w:r>
        <w:rPr>
          <w:lang w:val="es-ES"/>
        </w:rPr>
        <w:t>*El 89% de las casas de Israel tienen aire acondicionado, el cual es utilizado en promedio,  6 horas por día</w:t>
      </w:r>
    </w:p>
    <w:p w:rsidR="00C54E52" w:rsidRDefault="00C54E52" w:rsidP="002F55B1">
      <w:pPr>
        <w:rPr>
          <w:lang w:val="es-ES"/>
        </w:rPr>
      </w:pPr>
    </w:p>
    <w:p w:rsidR="00C54E52" w:rsidRDefault="00C54E52" w:rsidP="00802BD0">
      <w:pPr>
        <w:rPr>
          <w:lang w:val="es-ES"/>
        </w:rPr>
      </w:pPr>
      <w:r>
        <w:rPr>
          <w:lang w:val="es-ES"/>
        </w:rPr>
        <w:t>*Israel firmó  un acuerdo con Europa de "cielos abiertos". Esto resultará en una rebaja considerable en el precio de los pasajes aéreos.</w:t>
      </w:r>
    </w:p>
    <w:p w:rsidR="00C54E52" w:rsidRDefault="00C54E52" w:rsidP="00F11A65">
      <w:pPr>
        <w:rPr>
          <w:lang w:val="es-ES"/>
        </w:rPr>
      </w:pPr>
    </w:p>
    <w:p w:rsidR="00C54E52" w:rsidRDefault="00C54E52" w:rsidP="00F11A65">
      <w:pPr>
        <w:rPr>
          <w:lang w:val="es-ES"/>
        </w:rPr>
      </w:pPr>
      <w:r>
        <w:rPr>
          <w:lang w:val="es-ES"/>
        </w:rPr>
        <w:t>*Precio del dólar al día 31.7.2012: 4.0350     shekalim.</w:t>
      </w:r>
    </w:p>
    <w:p w:rsidR="00C54E52" w:rsidRDefault="00C54E52" w:rsidP="00A16C6F">
      <w:pPr>
        <w:rPr>
          <w:lang w:val="es-ES"/>
        </w:rPr>
      </w:pPr>
      <w:bookmarkStart w:id="0" w:name="_GoBack"/>
      <w:bookmarkEnd w:id="0"/>
    </w:p>
    <w:sectPr w:rsidR="00C54E52"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E52" w:rsidRDefault="00C54E52">
      <w:r>
        <w:separator/>
      </w:r>
    </w:p>
  </w:endnote>
  <w:endnote w:type="continuationSeparator" w:id="0">
    <w:p w:rsidR="00C54E52" w:rsidRDefault="00C54E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E52" w:rsidRPr="001D2FBA" w:rsidRDefault="00C54E52"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C54E52" w:rsidRDefault="00C54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E52" w:rsidRDefault="00C54E52">
      <w:r>
        <w:separator/>
      </w:r>
    </w:p>
  </w:footnote>
  <w:footnote w:type="continuationSeparator" w:id="0">
    <w:p w:rsidR="00C54E52" w:rsidRDefault="00C54E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E52" w:rsidRDefault="00C54E52" w:rsidP="006C444F">
    <w:pPr>
      <w:jc w:val="center"/>
      <w:rPr>
        <w:b/>
        <w:bCs/>
        <w:sz w:val="28"/>
        <w:szCs w:val="28"/>
      </w:rPr>
    </w:pPr>
    <w:r>
      <w:rPr>
        <w:b/>
        <w:bCs/>
        <w:sz w:val="28"/>
        <w:szCs w:val="28"/>
        <w:rtl/>
      </w:rPr>
      <w:t xml:space="preserve">אגודה לידידות ישראל - קוסטה ריקה </w:t>
    </w:r>
    <w:r>
      <w:rPr>
        <w:b/>
        <w:bCs/>
        <w:rtl/>
      </w:rPr>
      <w:t>(ע"ר 58-007-635-4)</w:t>
    </w:r>
  </w:p>
  <w:p w:rsidR="00C54E52" w:rsidRDefault="00C54E52"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C54E52" w:rsidRPr="00C55A07" w:rsidRDefault="00C54E52"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1ECF"/>
    <w:rsid w:val="00005330"/>
    <w:rsid w:val="00010194"/>
    <w:rsid w:val="0001289C"/>
    <w:rsid w:val="0003315F"/>
    <w:rsid w:val="00053590"/>
    <w:rsid w:val="00062AD5"/>
    <w:rsid w:val="000650C2"/>
    <w:rsid w:val="0008020F"/>
    <w:rsid w:val="00081575"/>
    <w:rsid w:val="00092F38"/>
    <w:rsid w:val="000A23A6"/>
    <w:rsid w:val="000A6665"/>
    <w:rsid w:val="000B1F27"/>
    <w:rsid w:val="000B2A43"/>
    <w:rsid w:val="000B6446"/>
    <w:rsid w:val="000C5B08"/>
    <w:rsid w:val="000D2737"/>
    <w:rsid w:val="000E5AEF"/>
    <w:rsid w:val="000E5B78"/>
    <w:rsid w:val="000F135C"/>
    <w:rsid w:val="000F2F3E"/>
    <w:rsid w:val="000F3FB4"/>
    <w:rsid w:val="00105F27"/>
    <w:rsid w:val="00106734"/>
    <w:rsid w:val="00114390"/>
    <w:rsid w:val="001735F7"/>
    <w:rsid w:val="001A0304"/>
    <w:rsid w:val="001A25A6"/>
    <w:rsid w:val="001C32BE"/>
    <w:rsid w:val="001D2FBA"/>
    <w:rsid w:val="001E09C1"/>
    <w:rsid w:val="001E2F3F"/>
    <w:rsid w:val="001E7B95"/>
    <w:rsid w:val="001F276F"/>
    <w:rsid w:val="001F4FC2"/>
    <w:rsid w:val="001F706E"/>
    <w:rsid w:val="001F7DC1"/>
    <w:rsid w:val="0020077F"/>
    <w:rsid w:val="002019CC"/>
    <w:rsid w:val="0020403C"/>
    <w:rsid w:val="00215541"/>
    <w:rsid w:val="00223210"/>
    <w:rsid w:val="00234853"/>
    <w:rsid w:val="002423A5"/>
    <w:rsid w:val="0024477A"/>
    <w:rsid w:val="00245BFA"/>
    <w:rsid w:val="00247299"/>
    <w:rsid w:val="00255BC0"/>
    <w:rsid w:val="00270D45"/>
    <w:rsid w:val="00276DDF"/>
    <w:rsid w:val="00283DB0"/>
    <w:rsid w:val="002854F5"/>
    <w:rsid w:val="00287B48"/>
    <w:rsid w:val="002B0690"/>
    <w:rsid w:val="002C1302"/>
    <w:rsid w:val="002C398B"/>
    <w:rsid w:val="002F0D37"/>
    <w:rsid w:val="002F40B3"/>
    <w:rsid w:val="002F55B1"/>
    <w:rsid w:val="00322F75"/>
    <w:rsid w:val="0032497D"/>
    <w:rsid w:val="003666F1"/>
    <w:rsid w:val="0038264F"/>
    <w:rsid w:val="003A4CB5"/>
    <w:rsid w:val="003A72ED"/>
    <w:rsid w:val="003B7879"/>
    <w:rsid w:val="003C1D48"/>
    <w:rsid w:val="003D1F9D"/>
    <w:rsid w:val="003F32C0"/>
    <w:rsid w:val="004001BE"/>
    <w:rsid w:val="004074DF"/>
    <w:rsid w:val="00412B44"/>
    <w:rsid w:val="0041628F"/>
    <w:rsid w:val="00427D41"/>
    <w:rsid w:val="00432F80"/>
    <w:rsid w:val="004435ED"/>
    <w:rsid w:val="0044393B"/>
    <w:rsid w:val="00455E64"/>
    <w:rsid w:val="00480847"/>
    <w:rsid w:val="00484B3B"/>
    <w:rsid w:val="00496795"/>
    <w:rsid w:val="004A462A"/>
    <w:rsid w:val="004B4D93"/>
    <w:rsid w:val="004C2327"/>
    <w:rsid w:val="004E1B80"/>
    <w:rsid w:val="004E70BE"/>
    <w:rsid w:val="0050144A"/>
    <w:rsid w:val="0051760F"/>
    <w:rsid w:val="00521EC4"/>
    <w:rsid w:val="005224B9"/>
    <w:rsid w:val="0052522C"/>
    <w:rsid w:val="0053230F"/>
    <w:rsid w:val="00535425"/>
    <w:rsid w:val="00551A53"/>
    <w:rsid w:val="00566270"/>
    <w:rsid w:val="005806B8"/>
    <w:rsid w:val="0058213E"/>
    <w:rsid w:val="00591465"/>
    <w:rsid w:val="005A61DB"/>
    <w:rsid w:val="005A78FF"/>
    <w:rsid w:val="005B030B"/>
    <w:rsid w:val="005B0A87"/>
    <w:rsid w:val="005B0EDB"/>
    <w:rsid w:val="005B4BDF"/>
    <w:rsid w:val="005B5E4D"/>
    <w:rsid w:val="005C4194"/>
    <w:rsid w:val="005D5053"/>
    <w:rsid w:val="005F3DC2"/>
    <w:rsid w:val="005F68B5"/>
    <w:rsid w:val="006012C6"/>
    <w:rsid w:val="00610303"/>
    <w:rsid w:val="00630947"/>
    <w:rsid w:val="00635264"/>
    <w:rsid w:val="00652F87"/>
    <w:rsid w:val="006611D8"/>
    <w:rsid w:val="00665BCE"/>
    <w:rsid w:val="006700F1"/>
    <w:rsid w:val="006716DA"/>
    <w:rsid w:val="00673D41"/>
    <w:rsid w:val="00686295"/>
    <w:rsid w:val="006916C7"/>
    <w:rsid w:val="00696522"/>
    <w:rsid w:val="006A4652"/>
    <w:rsid w:val="006A79FB"/>
    <w:rsid w:val="006B27C2"/>
    <w:rsid w:val="006B5224"/>
    <w:rsid w:val="006C2E88"/>
    <w:rsid w:val="006C444F"/>
    <w:rsid w:val="006E1BD9"/>
    <w:rsid w:val="006F0FBC"/>
    <w:rsid w:val="006F3CDA"/>
    <w:rsid w:val="006F4E80"/>
    <w:rsid w:val="006F75FB"/>
    <w:rsid w:val="00711EAA"/>
    <w:rsid w:val="00715754"/>
    <w:rsid w:val="0072548A"/>
    <w:rsid w:val="00736510"/>
    <w:rsid w:val="00745716"/>
    <w:rsid w:val="00750504"/>
    <w:rsid w:val="007540D2"/>
    <w:rsid w:val="00757503"/>
    <w:rsid w:val="007755B3"/>
    <w:rsid w:val="0078552F"/>
    <w:rsid w:val="00794D5F"/>
    <w:rsid w:val="007952A2"/>
    <w:rsid w:val="007A5B9F"/>
    <w:rsid w:val="007A7EE2"/>
    <w:rsid w:val="007B182D"/>
    <w:rsid w:val="007B5AA4"/>
    <w:rsid w:val="007D7315"/>
    <w:rsid w:val="007E6062"/>
    <w:rsid w:val="00802BD0"/>
    <w:rsid w:val="00811696"/>
    <w:rsid w:val="00817881"/>
    <w:rsid w:val="0086304C"/>
    <w:rsid w:val="00863FA1"/>
    <w:rsid w:val="00876D76"/>
    <w:rsid w:val="00877899"/>
    <w:rsid w:val="008836BC"/>
    <w:rsid w:val="00884AE6"/>
    <w:rsid w:val="008B198A"/>
    <w:rsid w:val="008B4EA5"/>
    <w:rsid w:val="008B69B2"/>
    <w:rsid w:val="008C3C01"/>
    <w:rsid w:val="008E32BB"/>
    <w:rsid w:val="00912090"/>
    <w:rsid w:val="00912A60"/>
    <w:rsid w:val="00917ABE"/>
    <w:rsid w:val="009201B6"/>
    <w:rsid w:val="0092025A"/>
    <w:rsid w:val="00921007"/>
    <w:rsid w:val="009221F9"/>
    <w:rsid w:val="00977F56"/>
    <w:rsid w:val="00980109"/>
    <w:rsid w:val="00981F0B"/>
    <w:rsid w:val="00983C68"/>
    <w:rsid w:val="00985DBB"/>
    <w:rsid w:val="00990D10"/>
    <w:rsid w:val="009B2C00"/>
    <w:rsid w:val="009B672B"/>
    <w:rsid w:val="009B7D90"/>
    <w:rsid w:val="009F7DA5"/>
    <w:rsid w:val="00A0313E"/>
    <w:rsid w:val="00A04311"/>
    <w:rsid w:val="00A10226"/>
    <w:rsid w:val="00A16C6F"/>
    <w:rsid w:val="00A25419"/>
    <w:rsid w:val="00A33A6F"/>
    <w:rsid w:val="00A67A11"/>
    <w:rsid w:val="00AA035C"/>
    <w:rsid w:val="00AA17B1"/>
    <w:rsid w:val="00AA55B7"/>
    <w:rsid w:val="00AB0F10"/>
    <w:rsid w:val="00AE28BF"/>
    <w:rsid w:val="00AF2227"/>
    <w:rsid w:val="00AF4163"/>
    <w:rsid w:val="00AF606F"/>
    <w:rsid w:val="00AF6EA6"/>
    <w:rsid w:val="00AF7190"/>
    <w:rsid w:val="00B024A1"/>
    <w:rsid w:val="00B17219"/>
    <w:rsid w:val="00B233D4"/>
    <w:rsid w:val="00B24D27"/>
    <w:rsid w:val="00B269DF"/>
    <w:rsid w:val="00B35384"/>
    <w:rsid w:val="00B3714A"/>
    <w:rsid w:val="00B41A61"/>
    <w:rsid w:val="00B4693F"/>
    <w:rsid w:val="00B81DD3"/>
    <w:rsid w:val="00BA0726"/>
    <w:rsid w:val="00BA07ED"/>
    <w:rsid w:val="00BB0DB6"/>
    <w:rsid w:val="00BC2BB3"/>
    <w:rsid w:val="00BD3477"/>
    <w:rsid w:val="00BE38D0"/>
    <w:rsid w:val="00C13A1A"/>
    <w:rsid w:val="00C1527B"/>
    <w:rsid w:val="00C177FD"/>
    <w:rsid w:val="00C207EF"/>
    <w:rsid w:val="00C216E0"/>
    <w:rsid w:val="00C25FF0"/>
    <w:rsid w:val="00C30B74"/>
    <w:rsid w:val="00C32DEB"/>
    <w:rsid w:val="00C443CC"/>
    <w:rsid w:val="00C45546"/>
    <w:rsid w:val="00C47F00"/>
    <w:rsid w:val="00C511D3"/>
    <w:rsid w:val="00C51989"/>
    <w:rsid w:val="00C53441"/>
    <w:rsid w:val="00C54E52"/>
    <w:rsid w:val="00C55A07"/>
    <w:rsid w:val="00C64511"/>
    <w:rsid w:val="00C7047C"/>
    <w:rsid w:val="00C82ACA"/>
    <w:rsid w:val="00C86DFF"/>
    <w:rsid w:val="00CA40F0"/>
    <w:rsid w:val="00CA472E"/>
    <w:rsid w:val="00CA603E"/>
    <w:rsid w:val="00CC3DBB"/>
    <w:rsid w:val="00CE277C"/>
    <w:rsid w:val="00CE7673"/>
    <w:rsid w:val="00CF1B49"/>
    <w:rsid w:val="00D00D67"/>
    <w:rsid w:val="00D11654"/>
    <w:rsid w:val="00D17513"/>
    <w:rsid w:val="00D178F4"/>
    <w:rsid w:val="00D274A9"/>
    <w:rsid w:val="00D30241"/>
    <w:rsid w:val="00D3356C"/>
    <w:rsid w:val="00D3561E"/>
    <w:rsid w:val="00D44566"/>
    <w:rsid w:val="00D5535C"/>
    <w:rsid w:val="00D6046A"/>
    <w:rsid w:val="00D60BB2"/>
    <w:rsid w:val="00D677AD"/>
    <w:rsid w:val="00D75113"/>
    <w:rsid w:val="00D7554E"/>
    <w:rsid w:val="00D9267A"/>
    <w:rsid w:val="00DA5E41"/>
    <w:rsid w:val="00DB35A7"/>
    <w:rsid w:val="00DB53FB"/>
    <w:rsid w:val="00DC03C4"/>
    <w:rsid w:val="00DC228D"/>
    <w:rsid w:val="00DC2624"/>
    <w:rsid w:val="00DC2FE6"/>
    <w:rsid w:val="00DC7D8F"/>
    <w:rsid w:val="00DD52E7"/>
    <w:rsid w:val="00DD618A"/>
    <w:rsid w:val="00DE2714"/>
    <w:rsid w:val="00DE6A8D"/>
    <w:rsid w:val="00DF1D40"/>
    <w:rsid w:val="00DF5FD0"/>
    <w:rsid w:val="00E13238"/>
    <w:rsid w:val="00E27CF8"/>
    <w:rsid w:val="00E369E5"/>
    <w:rsid w:val="00E5534B"/>
    <w:rsid w:val="00E66B0C"/>
    <w:rsid w:val="00E72AC2"/>
    <w:rsid w:val="00E907FF"/>
    <w:rsid w:val="00EC6759"/>
    <w:rsid w:val="00ED207A"/>
    <w:rsid w:val="00ED6CE5"/>
    <w:rsid w:val="00EE0B0A"/>
    <w:rsid w:val="00EE4150"/>
    <w:rsid w:val="00EE43B2"/>
    <w:rsid w:val="00EE78BB"/>
    <w:rsid w:val="00F0487C"/>
    <w:rsid w:val="00F11A65"/>
    <w:rsid w:val="00F26E7F"/>
    <w:rsid w:val="00F439CA"/>
    <w:rsid w:val="00F501DE"/>
    <w:rsid w:val="00F51023"/>
    <w:rsid w:val="00F547C3"/>
    <w:rsid w:val="00F655DE"/>
    <w:rsid w:val="00F70955"/>
    <w:rsid w:val="00F77F1F"/>
    <w:rsid w:val="00F81487"/>
    <w:rsid w:val="00F827E8"/>
    <w:rsid w:val="00F8443A"/>
    <w:rsid w:val="00F96231"/>
    <w:rsid w:val="00FB7D5C"/>
    <w:rsid w:val="00FC1ED1"/>
    <w:rsid w:val="00FC5F4D"/>
    <w:rsid w:val="00FE2244"/>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329</Words>
  <Characters>1646</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2012-08-01T10:05:00Z</dcterms:created>
  <dcterms:modified xsi:type="dcterms:W3CDTF">2012-08-01T10:05:00Z</dcterms:modified>
</cp:coreProperties>
</file>