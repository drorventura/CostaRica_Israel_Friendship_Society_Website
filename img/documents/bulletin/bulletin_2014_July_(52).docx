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E55" w:rsidRPr="00AF6EA6" w:rsidRDefault="003A2E55" w:rsidP="00FC79A1">
      <w:pPr>
        <w:rPr>
          <w:lang w:val="es-AR"/>
        </w:rPr>
      </w:pPr>
      <w:r>
        <w:rPr>
          <w:lang w:val="es-AR"/>
        </w:rPr>
        <w:t xml:space="preserve">                                                   </w:t>
      </w:r>
      <w:r>
        <w:rPr>
          <w:lang w:val="es-AR"/>
        </w:rPr>
        <w:tab/>
      </w:r>
      <w:r w:rsidRPr="00AF6EA6">
        <w:rPr>
          <w:lang w:val="es-AR"/>
        </w:rPr>
        <w:t>BOLETIN    Número</w:t>
      </w:r>
      <w:r>
        <w:rPr>
          <w:lang w:val="es-AR"/>
        </w:rPr>
        <w:t xml:space="preserve"> 52</w:t>
      </w:r>
    </w:p>
    <w:p w:rsidR="003A2E55" w:rsidRDefault="003A2E55" w:rsidP="00E5534B">
      <w:pPr>
        <w:jc w:val="center"/>
        <w:rPr>
          <w:u w:val="single"/>
          <w:lang w:val="es-ES"/>
        </w:rPr>
      </w:pPr>
      <w:r>
        <w:rPr>
          <w:lang w:val="es-AR"/>
        </w:rPr>
        <w:t>Julio 2014</w:t>
      </w:r>
    </w:p>
    <w:p w:rsidR="003A2E55" w:rsidRDefault="003A2E55" w:rsidP="00E5534B">
      <w:pPr>
        <w:jc w:val="center"/>
        <w:rPr>
          <w:u w:val="single"/>
          <w:lang w:val="es-ES"/>
        </w:rPr>
      </w:pPr>
    </w:p>
    <w:p w:rsidR="003A2E55" w:rsidRDefault="003A2E55" w:rsidP="00E5534B">
      <w:pPr>
        <w:rPr>
          <w:u w:val="single"/>
          <w:lang w:val="es-ES"/>
        </w:rPr>
      </w:pPr>
      <w:r w:rsidRPr="00AF6EA6">
        <w:rPr>
          <w:u w:val="single"/>
          <w:lang w:val="es-ES"/>
        </w:rPr>
        <w:t xml:space="preserve">NOTICIAS DE </w:t>
      </w:r>
      <w:smartTag w:uri="urn:schemas-microsoft-com:office:smarttags" w:element="PersonName">
        <w:smartTagPr>
          <w:attr w:name="ProductID" w:val="LA ASOCIACIÓN"/>
        </w:smartTagPr>
        <w:r w:rsidRPr="00AF6EA6">
          <w:rPr>
            <w:u w:val="single"/>
            <w:lang w:val="es-ES"/>
          </w:rPr>
          <w:t>LA A</w:t>
        </w:r>
        <w:r>
          <w:rPr>
            <w:u w:val="single"/>
            <w:lang w:val="es-ES"/>
          </w:rPr>
          <w:t>SOCIACI</w:t>
        </w:r>
        <w:r>
          <w:rPr>
            <w:u w:val="single"/>
            <w:lang w:val="es-AR"/>
          </w:rPr>
          <w:t>Ó</w:t>
        </w:r>
        <w:r>
          <w:rPr>
            <w:u w:val="single"/>
            <w:lang w:val="es-ES"/>
          </w:rPr>
          <w:t>N</w:t>
        </w:r>
      </w:smartTag>
      <w:r>
        <w:rPr>
          <w:u w:val="single"/>
          <w:lang w:val="es-ES"/>
        </w:rPr>
        <w:t xml:space="preserve">  </w:t>
      </w:r>
    </w:p>
    <w:p w:rsidR="003A2E55" w:rsidRDefault="003A2E55" w:rsidP="00E5534B">
      <w:pPr>
        <w:rPr>
          <w:u w:val="single"/>
          <w:lang w:val="es-ES"/>
        </w:rPr>
      </w:pPr>
    </w:p>
    <w:p w:rsidR="003A2E55" w:rsidRPr="00AB054C" w:rsidRDefault="003A2E55" w:rsidP="00AB054C">
      <w:pPr>
        <w:numPr>
          <w:ilvl w:val="0"/>
          <w:numId w:val="10"/>
        </w:numPr>
        <w:rPr>
          <w:lang w:val="pt-BR"/>
        </w:rPr>
      </w:pPr>
      <w:r>
        <w:rPr>
          <w:lang w:val="es-ES"/>
        </w:rPr>
        <w:t>.</w:t>
      </w:r>
      <w:smartTag w:uri="urn:schemas-microsoft-com:office:smarttags" w:element="PersonName">
        <w:smartTagPr>
          <w:attr w:name="ProductID" w:val="La Asociacion"/>
        </w:smartTagPr>
        <w:r>
          <w:rPr>
            <w:lang w:val="es-ES"/>
          </w:rPr>
          <w:t>La Asociacion</w:t>
        </w:r>
      </w:smartTag>
      <w:r>
        <w:rPr>
          <w:lang w:val="es-ES"/>
        </w:rPr>
        <w:t xml:space="preserve"> tiene ya su mail:costarica.isr@gmail.com</w:t>
      </w:r>
      <w:r>
        <w:rPr>
          <w:lang w:val="pt-BR"/>
        </w:rPr>
        <w:t xml:space="preserve">,construido por Eldar Damari,vencedor del Octavo Concurso </w:t>
      </w:r>
      <w:r w:rsidRPr="00AB054C">
        <w:rPr>
          <w:lang w:val="pt-BR"/>
        </w:rPr>
        <w:t>" Conozca Costa Rica".</w:t>
      </w:r>
    </w:p>
    <w:p w:rsidR="003A2E55" w:rsidRDefault="003A2E55" w:rsidP="00A16C6F">
      <w:pPr>
        <w:rPr>
          <w:lang w:val="pt-BR"/>
        </w:rPr>
      </w:pPr>
    </w:p>
    <w:p w:rsidR="003A2E55" w:rsidRDefault="003A2E55" w:rsidP="00A16C6F">
      <w:pPr>
        <w:rPr>
          <w:u w:val="single"/>
          <w:lang w:val="es-ES"/>
        </w:rPr>
      </w:pPr>
      <w:r w:rsidRPr="00AF6EA6">
        <w:rPr>
          <w:u w:val="single"/>
          <w:lang w:val="es-ES"/>
        </w:rPr>
        <w:t xml:space="preserve">NOTICIAS DE </w:t>
      </w:r>
      <w:r>
        <w:rPr>
          <w:u w:val="single"/>
          <w:lang w:val="es-ES"/>
        </w:rPr>
        <w:t>ISRAEL</w:t>
      </w:r>
    </w:p>
    <w:p w:rsidR="003A2E55" w:rsidRDefault="003A2E55" w:rsidP="00A16C6F">
      <w:pPr>
        <w:rPr>
          <w:u w:val="single"/>
          <w:lang w:val="es-ES"/>
        </w:rPr>
      </w:pPr>
    </w:p>
    <w:p w:rsidR="003A2E55" w:rsidRDefault="003A2E55" w:rsidP="00A16C6F">
      <w:pPr>
        <w:rPr>
          <w:lang w:val="es-ES"/>
        </w:rPr>
      </w:pPr>
      <w:r>
        <w:rPr>
          <w:lang w:val="es-ES"/>
        </w:rPr>
        <w:t xml:space="preserve">*En el estabulo "Hemek" que cuida de 1206 vacas de varios Kibutzim y produce 40 mil litros de leche por dia,la vaca Novela gano el titulo de Campeona al producir 19.047 litros por ano,lo que </w:t>
      </w:r>
    </w:p>
    <w:p w:rsidR="003A2E55" w:rsidRDefault="003A2E55" w:rsidP="00A16C6F">
      <w:pPr>
        <w:rPr>
          <w:lang w:val="es-ES"/>
        </w:rPr>
      </w:pPr>
      <w:r>
        <w:rPr>
          <w:lang w:val="es-ES"/>
        </w:rPr>
        <w:t>constituye un record mundial.</w:t>
      </w:r>
    </w:p>
    <w:p w:rsidR="003A2E55" w:rsidRDefault="003A2E55" w:rsidP="00A16C6F">
      <w:pPr>
        <w:rPr>
          <w:lang w:val="es-ES"/>
        </w:rPr>
      </w:pPr>
    </w:p>
    <w:p w:rsidR="003A2E55" w:rsidRDefault="003A2E55" w:rsidP="00A16C6F">
      <w:pPr>
        <w:rPr>
          <w:lang w:val="es-ES"/>
        </w:rPr>
      </w:pPr>
      <w:r>
        <w:rPr>
          <w:lang w:val="es-ES"/>
        </w:rPr>
        <w:t>*El equipo juvenil de Israel en futbol,al vencer a Georgia por 1x0 se clasifico para el Campeonato Europeo Juvenil.</w:t>
      </w:r>
    </w:p>
    <w:p w:rsidR="003A2E55" w:rsidRDefault="003A2E55" w:rsidP="00A16C6F">
      <w:pPr>
        <w:rPr>
          <w:lang w:val="es-ES"/>
        </w:rPr>
      </w:pPr>
    </w:p>
    <w:p w:rsidR="003A2E55" w:rsidRDefault="003A2E55" w:rsidP="00A16C6F">
      <w:pPr>
        <w:rPr>
          <w:lang w:val="es-ES"/>
        </w:rPr>
      </w:pPr>
      <w:r>
        <w:rPr>
          <w:lang w:val="es-ES"/>
        </w:rPr>
        <w:t>*Israel sera la sede del Campeonato Europeo de Natacion en 2015,donde participaran cerca de 1000</w:t>
      </w:r>
    </w:p>
    <w:p w:rsidR="003A2E55" w:rsidRDefault="003A2E55" w:rsidP="00A16C6F">
      <w:pPr>
        <w:rPr>
          <w:lang w:val="es-ES"/>
        </w:rPr>
      </w:pPr>
      <w:r>
        <w:rPr>
          <w:lang w:val="es-ES"/>
        </w:rPr>
        <w:t>nadadores de 45 paises.</w:t>
      </w:r>
    </w:p>
    <w:p w:rsidR="003A2E55" w:rsidRDefault="003A2E55" w:rsidP="00A16C6F">
      <w:pPr>
        <w:rPr>
          <w:lang w:val="es-ES"/>
        </w:rPr>
      </w:pPr>
    </w:p>
    <w:p w:rsidR="003A2E55" w:rsidRDefault="003A2E55" w:rsidP="00A16C6F">
      <w:pPr>
        <w:rPr>
          <w:lang w:val="es-ES"/>
        </w:rPr>
      </w:pPr>
      <w:r>
        <w:rPr>
          <w:lang w:val="es-ES"/>
        </w:rPr>
        <w:t xml:space="preserve">*El equipo isreali feminino de Gimnasia Artistica gano </w:t>
      </w:r>
      <w:smartTag w:uri="urn:schemas-microsoft-com:office:smarttags" w:element="PersonName">
        <w:smartTagPr>
          <w:attr w:name="ProductID" w:val="la Medalla"/>
        </w:smartTagPr>
        <w:r>
          <w:rPr>
            <w:lang w:val="es-ES"/>
          </w:rPr>
          <w:t>la Medalla</w:t>
        </w:r>
      </w:smartTag>
      <w:r>
        <w:rPr>
          <w:lang w:val="es-ES"/>
        </w:rPr>
        <w:t xml:space="preserve"> de Bronze del Campeonato Europeo realizado en Baku;Azerbeijan.</w:t>
      </w:r>
    </w:p>
    <w:p w:rsidR="003A2E55" w:rsidRDefault="003A2E55" w:rsidP="00A16C6F">
      <w:pPr>
        <w:rPr>
          <w:lang w:val="es-ES"/>
        </w:rPr>
      </w:pPr>
    </w:p>
    <w:p w:rsidR="003A2E55" w:rsidRDefault="003A2E55" w:rsidP="00A16C6F">
      <w:pPr>
        <w:rPr>
          <w:lang w:val="es-ES"/>
        </w:rPr>
      </w:pPr>
      <w:r>
        <w:rPr>
          <w:lang w:val="es-ES"/>
        </w:rPr>
        <w:t>*La compania de television Hot fue multada en 1.3 millon shekalim(371 .430 dolares) por "salir de las normas razonables en la atencion dispensada al publico por telefono",por demoras exageradas.</w:t>
      </w:r>
    </w:p>
    <w:p w:rsidR="003A2E55" w:rsidRDefault="003A2E55" w:rsidP="00A16C6F">
      <w:pPr>
        <w:rPr>
          <w:lang w:val="es-ES"/>
        </w:rPr>
      </w:pPr>
    </w:p>
    <w:p w:rsidR="003A2E55" w:rsidRDefault="003A2E55" w:rsidP="00A16C6F">
      <w:pPr>
        <w:rPr>
          <w:lang w:val="es-ES"/>
        </w:rPr>
      </w:pPr>
      <w:r>
        <w:rPr>
          <w:lang w:val="es-ES"/>
        </w:rPr>
        <w:t>*El Consejo Superior de Cooperacion Tecnologica y Cientifica Israel-Francia investira 5 millones de shekalim  en Robotica,Bio-medicina e Investigacion de celulas.</w:t>
      </w:r>
    </w:p>
    <w:p w:rsidR="003A2E55" w:rsidRDefault="003A2E55" w:rsidP="00A16C6F">
      <w:pPr>
        <w:rPr>
          <w:lang w:val="es-ES"/>
        </w:rPr>
      </w:pPr>
    </w:p>
    <w:p w:rsidR="003A2E55" w:rsidRDefault="003A2E55" w:rsidP="00A16C6F">
      <w:pPr>
        <w:rPr>
          <w:lang w:val="es-ES"/>
        </w:rPr>
      </w:pPr>
      <w:r>
        <w:rPr>
          <w:lang w:val="es-ES"/>
        </w:rPr>
        <w:t xml:space="preserve">*Un acuerdo firmado por </w:t>
      </w:r>
      <w:smartTag w:uri="urn:schemas-microsoft-com:office:smarttags" w:element="PersonName">
        <w:smartTagPr>
          <w:attr w:name="ProductID" w:val="la Histadrut-la"/>
        </w:smartTagPr>
        <w:r>
          <w:rPr>
            <w:lang w:val="es-ES"/>
          </w:rPr>
          <w:t>la Histadrut-la</w:t>
        </w:r>
      </w:smartTag>
      <w:r>
        <w:rPr>
          <w:lang w:val="es-ES"/>
        </w:rPr>
        <w:t xml:space="preserve"> central obrera-y </w:t>
      </w:r>
      <w:smartTag w:uri="urn:schemas-microsoft-com:office:smarttags" w:element="PersonName">
        <w:smartTagPr>
          <w:attr w:name="ProductID" w:val="La Asociacion"/>
        </w:smartTagPr>
        <w:r>
          <w:rPr>
            <w:lang w:val="es-ES"/>
          </w:rPr>
          <w:t>la Asociacion</w:t>
        </w:r>
      </w:smartTag>
      <w:r>
        <w:rPr>
          <w:lang w:val="es-ES"/>
        </w:rPr>
        <w:t xml:space="preserve"> de Empleadores privados se establecio que cada empresa con mas de 100 trabajadores ocupara 3% de personas descapacitadas.</w:t>
      </w:r>
    </w:p>
    <w:p w:rsidR="003A2E55" w:rsidRDefault="003A2E55" w:rsidP="00A16C6F">
      <w:pPr>
        <w:rPr>
          <w:lang w:val="es-ES"/>
        </w:rPr>
      </w:pPr>
    </w:p>
    <w:p w:rsidR="003A2E55" w:rsidRDefault="003A2E55" w:rsidP="00A16C6F">
      <w:pPr>
        <w:rPr>
          <w:lang w:val="es-ES"/>
        </w:rPr>
      </w:pPr>
      <w:r>
        <w:rPr>
          <w:lang w:val="es-ES"/>
        </w:rPr>
        <w:t>*</w:t>
      </w:r>
    </w:p>
    <w:p w:rsidR="003A2E55" w:rsidRDefault="003A2E55" w:rsidP="00A16C6F">
      <w:pPr>
        <w:rPr>
          <w:lang w:val="es-ES"/>
        </w:rPr>
      </w:pPr>
    </w:p>
    <w:p w:rsidR="003A2E55" w:rsidRDefault="003A2E55" w:rsidP="00A16C6F">
      <w:pPr>
        <w:rPr>
          <w:lang w:val="es-ES"/>
        </w:rPr>
      </w:pPr>
    </w:p>
    <w:p w:rsidR="003A2E55" w:rsidRDefault="003A2E55" w:rsidP="003A7E28">
      <w:pPr>
        <w:rPr>
          <w:lang w:val="es-ES"/>
        </w:rPr>
      </w:pPr>
      <w:r>
        <w:rPr>
          <w:lang w:val="es-ES"/>
        </w:rPr>
        <w:t xml:space="preserve">Escriba algo aqui sobre las victorias de csta rica en el mundial y la repercusion que esta teniendo en </w:t>
      </w:r>
    </w:p>
    <w:p w:rsidR="003A2E55" w:rsidRDefault="003A2E55" w:rsidP="003A7E28">
      <w:pPr>
        <w:rPr>
          <w:lang w:val="es-ES"/>
        </w:rPr>
      </w:pPr>
      <w:r>
        <w:rPr>
          <w:lang w:val="es-ES"/>
        </w:rPr>
        <w:t>Israel.</w:t>
      </w:r>
    </w:p>
    <w:p w:rsidR="003A2E55" w:rsidRDefault="003A2E55" w:rsidP="003A7E28">
      <w:pPr>
        <w:rPr>
          <w:lang w:val="es-ES"/>
        </w:rPr>
      </w:pPr>
    </w:p>
    <w:p w:rsidR="003A2E55" w:rsidRDefault="003A2E55" w:rsidP="003A7E28">
      <w:pPr>
        <w:rPr>
          <w:lang w:val="es-ES"/>
        </w:rPr>
      </w:pPr>
    </w:p>
    <w:p w:rsidR="003A2E55" w:rsidRDefault="003A2E55" w:rsidP="003A7E28">
      <w:pPr>
        <w:rPr>
          <w:lang w:val="es-ES"/>
        </w:rPr>
      </w:pPr>
    </w:p>
    <w:p w:rsidR="003A2E55" w:rsidRDefault="003A2E55" w:rsidP="003A7E28">
      <w:pPr>
        <w:rPr>
          <w:lang w:val="es-ES"/>
        </w:rPr>
      </w:pPr>
    </w:p>
    <w:p w:rsidR="003A2E55" w:rsidRDefault="003A2E55" w:rsidP="003A7E28">
      <w:pPr>
        <w:rPr>
          <w:lang w:val="es-ES"/>
        </w:rPr>
      </w:pPr>
    </w:p>
    <w:p w:rsidR="003A2E55" w:rsidRDefault="003A2E55" w:rsidP="003A7E28">
      <w:pPr>
        <w:rPr>
          <w:lang w:val="es-ES"/>
        </w:rPr>
      </w:pPr>
    </w:p>
    <w:p w:rsidR="003A2E55" w:rsidRDefault="003A2E55" w:rsidP="003A7E28">
      <w:pPr>
        <w:rPr>
          <w:lang w:val="es-ES"/>
        </w:rPr>
      </w:pPr>
      <w:r>
        <w:rPr>
          <w:lang w:val="es-ES"/>
        </w:rPr>
        <w:t>*Precio del dolar al dia 30.6.2014  : 3.434  shekalim</w:t>
      </w:r>
    </w:p>
    <w:p w:rsidR="003A2E55" w:rsidRDefault="003A2E55" w:rsidP="003A7E28">
      <w:pPr>
        <w:rPr>
          <w:lang w:val="es-ES"/>
        </w:rPr>
      </w:pPr>
    </w:p>
    <w:p w:rsidR="003A2E55" w:rsidRDefault="003A2E55" w:rsidP="00A16C6F">
      <w:pPr>
        <w:rPr>
          <w:lang w:val="es-ES"/>
        </w:rPr>
      </w:pPr>
    </w:p>
    <w:sectPr w:rsidR="003A2E55" w:rsidSect="003C1D48">
      <w:headerReference w:type="default" r:id="rId7"/>
      <w:footerReference w:type="default" r:id="rId8"/>
      <w:pgSz w:w="12240" w:h="15840"/>
      <w:pgMar w:top="1440" w:right="758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E55" w:rsidRDefault="003A2E55">
      <w:r>
        <w:separator/>
      </w:r>
    </w:p>
  </w:endnote>
  <w:endnote w:type="continuationSeparator" w:id="0">
    <w:p w:rsidR="003A2E55" w:rsidRDefault="003A2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E55" w:rsidRPr="001D2FBA" w:rsidRDefault="003A2E55" w:rsidP="006C444F">
    <w:pPr>
      <w:jc w:val="center"/>
      <w:rPr>
        <w:b/>
        <w:bCs/>
      </w:rPr>
    </w:pPr>
    <w:r>
      <w:rPr>
        <w:b/>
        <w:bCs/>
        <w:rtl/>
      </w:rPr>
      <w:t>רח' רמב"ם 28 רעננה 43602 טלפון 052-4454859</w:t>
    </w:r>
    <w:r>
      <w:rPr>
        <w:b/>
        <w:bCs/>
      </w:rPr>
      <w:t xml:space="preserve">   </w:t>
    </w:r>
    <w:r>
      <w:rPr>
        <w:b/>
        <w:bCs/>
        <w:rtl/>
      </w:rPr>
      <w:t xml:space="preserve"> </w:t>
    </w:r>
    <w:r>
      <w:rPr>
        <w:b/>
        <w:bCs/>
      </w:rPr>
      <w:t xml:space="preserve"> E-mail:moshka04@bezeqint.net</w:t>
    </w:r>
  </w:p>
  <w:p w:rsidR="003A2E55" w:rsidRDefault="003A2E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E55" w:rsidRDefault="003A2E55">
      <w:r>
        <w:separator/>
      </w:r>
    </w:p>
  </w:footnote>
  <w:footnote w:type="continuationSeparator" w:id="0">
    <w:p w:rsidR="003A2E55" w:rsidRDefault="003A2E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E55" w:rsidRDefault="003A2E55" w:rsidP="006C444F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  <w:rtl/>
      </w:rPr>
      <w:t xml:space="preserve">אגודה לידידות ישראל - קוסטה ריקה </w:t>
    </w:r>
    <w:r>
      <w:rPr>
        <w:b/>
        <w:bCs/>
        <w:rtl/>
      </w:rPr>
      <w:t>(ע"ר 58-007-635-4)</w:t>
    </w:r>
  </w:p>
  <w:p w:rsidR="003A2E55" w:rsidRPr="00781833" w:rsidRDefault="003A2E55" w:rsidP="006C444F">
    <w:pPr>
      <w:jc w:val="center"/>
      <w:rPr>
        <w:b/>
        <w:bCs/>
        <w:lang w:val="es-ES"/>
      </w:rPr>
    </w:pPr>
    <w:r w:rsidRPr="001D2FBA">
      <w:rPr>
        <w:b/>
        <w:bCs/>
        <w:lang w:val="es-ES"/>
      </w:rPr>
      <w:t>ASOCIACION DE AMISTAD ISRAEL</w:t>
    </w:r>
    <w:r>
      <w:rPr>
        <w:b/>
        <w:bCs/>
        <w:lang w:val="es-ES"/>
      </w:rPr>
      <w:t xml:space="preserve"> </w:t>
    </w:r>
    <w:r w:rsidRPr="001D2FBA">
      <w:rPr>
        <w:b/>
        <w:bCs/>
        <w:lang w:val="es-ES"/>
      </w:rPr>
      <w:t>-</w:t>
    </w:r>
    <w:r>
      <w:rPr>
        <w:b/>
        <w:bCs/>
        <w:lang w:val="es-ES"/>
      </w:rPr>
      <w:t xml:space="preserve"> </w:t>
    </w:r>
    <w:r w:rsidRPr="001D2FBA">
      <w:rPr>
        <w:b/>
        <w:bCs/>
        <w:lang w:val="es-ES"/>
      </w:rPr>
      <w:t>COSTA RICA</w:t>
    </w:r>
  </w:p>
  <w:p w:rsidR="003A2E55" w:rsidRPr="00C55A07" w:rsidRDefault="003A2E55" w:rsidP="006C444F">
    <w:pPr>
      <w:pStyle w:val="Header"/>
      <w:jc w:val="center"/>
      <w:rPr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96B05"/>
    <w:multiLevelType w:val="hybridMultilevel"/>
    <w:tmpl w:val="B57AB70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4B44EC"/>
    <w:multiLevelType w:val="hybridMultilevel"/>
    <w:tmpl w:val="7EC4AB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C6818"/>
    <w:multiLevelType w:val="hybridMultilevel"/>
    <w:tmpl w:val="BBB6E8C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043BA0"/>
    <w:multiLevelType w:val="hybridMultilevel"/>
    <w:tmpl w:val="8D9056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90A0D78"/>
    <w:multiLevelType w:val="hybridMultilevel"/>
    <w:tmpl w:val="6EBEF11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D92AF6"/>
    <w:multiLevelType w:val="hybridMultilevel"/>
    <w:tmpl w:val="20DAD50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B3D01"/>
    <w:multiLevelType w:val="hybridMultilevel"/>
    <w:tmpl w:val="57665EE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025C07"/>
    <w:multiLevelType w:val="hybridMultilevel"/>
    <w:tmpl w:val="B4047CE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7B6185"/>
    <w:multiLevelType w:val="hybridMultilevel"/>
    <w:tmpl w:val="7774319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34200C"/>
    <w:multiLevelType w:val="hybridMultilevel"/>
    <w:tmpl w:val="AB5444A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1023"/>
    <w:rsid w:val="00001ECF"/>
    <w:rsid w:val="00010194"/>
    <w:rsid w:val="00013D8A"/>
    <w:rsid w:val="00013F7F"/>
    <w:rsid w:val="00022ABE"/>
    <w:rsid w:val="000265F2"/>
    <w:rsid w:val="0003315F"/>
    <w:rsid w:val="00053590"/>
    <w:rsid w:val="00056879"/>
    <w:rsid w:val="00062AD5"/>
    <w:rsid w:val="000650C2"/>
    <w:rsid w:val="0008020F"/>
    <w:rsid w:val="00081575"/>
    <w:rsid w:val="00092F38"/>
    <w:rsid w:val="000A23A6"/>
    <w:rsid w:val="000A6665"/>
    <w:rsid w:val="000B1F27"/>
    <w:rsid w:val="000B6446"/>
    <w:rsid w:val="000C5B08"/>
    <w:rsid w:val="000E5AEF"/>
    <w:rsid w:val="000E5B78"/>
    <w:rsid w:val="000F135C"/>
    <w:rsid w:val="000F2F3E"/>
    <w:rsid w:val="000F3FB4"/>
    <w:rsid w:val="00105F27"/>
    <w:rsid w:val="00106734"/>
    <w:rsid w:val="001108C2"/>
    <w:rsid w:val="00114390"/>
    <w:rsid w:val="001155E0"/>
    <w:rsid w:val="001441DE"/>
    <w:rsid w:val="001452CF"/>
    <w:rsid w:val="00167B33"/>
    <w:rsid w:val="001735F7"/>
    <w:rsid w:val="00173A8E"/>
    <w:rsid w:val="00182077"/>
    <w:rsid w:val="001A0304"/>
    <w:rsid w:val="001C2362"/>
    <w:rsid w:val="001C32BE"/>
    <w:rsid w:val="001C64C2"/>
    <w:rsid w:val="001D2FBA"/>
    <w:rsid w:val="001D6287"/>
    <w:rsid w:val="001E09C1"/>
    <w:rsid w:val="001E10E9"/>
    <w:rsid w:val="001E2F3F"/>
    <w:rsid w:val="001E30EE"/>
    <w:rsid w:val="001E7B95"/>
    <w:rsid w:val="001F276F"/>
    <w:rsid w:val="001F4FC2"/>
    <w:rsid w:val="001F706E"/>
    <w:rsid w:val="001F7DC1"/>
    <w:rsid w:val="0020077F"/>
    <w:rsid w:val="002019CC"/>
    <w:rsid w:val="0020403C"/>
    <w:rsid w:val="00215541"/>
    <w:rsid w:val="00223210"/>
    <w:rsid w:val="00224CFD"/>
    <w:rsid w:val="00234853"/>
    <w:rsid w:val="002423A5"/>
    <w:rsid w:val="0024477A"/>
    <w:rsid w:val="00245BFA"/>
    <w:rsid w:val="00247299"/>
    <w:rsid w:val="00267676"/>
    <w:rsid w:val="00270D45"/>
    <w:rsid w:val="00271326"/>
    <w:rsid w:val="002745D3"/>
    <w:rsid w:val="00276DDF"/>
    <w:rsid w:val="00283DB0"/>
    <w:rsid w:val="002854F5"/>
    <w:rsid w:val="002B0690"/>
    <w:rsid w:val="002C0CFB"/>
    <w:rsid w:val="002C1302"/>
    <w:rsid w:val="002C398B"/>
    <w:rsid w:val="002D051E"/>
    <w:rsid w:val="002E7475"/>
    <w:rsid w:val="002F0D37"/>
    <w:rsid w:val="002F40B3"/>
    <w:rsid w:val="00305377"/>
    <w:rsid w:val="00322F75"/>
    <w:rsid w:val="00332963"/>
    <w:rsid w:val="00333FEF"/>
    <w:rsid w:val="003565F5"/>
    <w:rsid w:val="003614DA"/>
    <w:rsid w:val="003666F1"/>
    <w:rsid w:val="00380030"/>
    <w:rsid w:val="0038264F"/>
    <w:rsid w:val="003A2E55"/>
    <w:rsid w:val="003A4CB5"/>
    <w:rsid w:val="003A7E28"/>
    <w:rsid w:val="003B7879"/>
    <w:rsid w:val="003C1D48"/>
    <w:rsid w:val="003D1F9D"/>
    <w:rsid w:val="003F32C0"/>
    <w:rsid w:val="004074DF"/>
    <w:rsid w:val="00412B44"/>
    <w:rsid w:val="00414E4C"/>
    <w:rsid w:val="0041628F"/>
    <w:rsid w:val="00427D41"/>
    <w:rsid w:val="004329B3"/>
    <w:rsid w:val="00440E0F"/>
    <w:rsid w:val="004435ED"/>
    <w:rsid w:val="0044393B"/>
    <w:rsid w:val="00455E64"/>
    <w:rsid w:val="00480847"/>
    <w:rsid w:val="00496795"/>
    <w:rsid w:val="004A0DAC"/>
    <w:rsid w:val="004A27C6"/>
    <w:rsid w:val="004B475D"/>
    <w:rsid w:val="004B4D93"/>
    <w:rsid w:val="004C2327"/>
    <w:rsid w:val="004C70F1"/>
    <w:rsid w:val="004E1B80"/>
    <w:rsid w:val="004E70BE"/>
    <w:rsid w:val="0050144A"/>
    <w:rsid w:val="0051760F"/>
    <w:rsid w:val="00521AD0"/>
    <w:rsid w:val="00521EC4"/>
    <w:rsid w:val="005224B9"/>
    <w:rsid w:val="0052522C"/>
    <w:rsid w:val="0053058E"/>
    <w:rsid w:val="00535425"/>
    <w:rsid w:val="00551A53"/>
    <w:rsid w:val="00566270"/>
    <w:rsid w:val="005806B8"/>
    <w:rsid w:val="0058213E"/>
    <w:rsid w:val="00591465"/>
    <w:rsid w:val="005A242A"/>
    <w:rsid w:val="005A61DB"/>
    <w:rsid w:val="005A78FF"/>
    <w:rsid w:val="005B030B"/>
    <w:rsid w:val="005B0A87"/>
    <w:rsid w:val="005B0EDB"/>
    <w:rsid w:val="005B4BDF"/>
    <w:rsid w:val="005B5E4D"/>
    <w:rsid w:val="005C3382"/>
    <w:rsid w:val="005D1682"/>
    <w:rsid w:val="005D388E"/>
    <w:rsid w:val="005D5053"/>
    <w:rsid w:val="005E6F89"/>
    <w:rsid w:val="005F3DC2"/>
    <w:rsid w:val="005F68B5"/>
    <w:rsid w:val="006012C6"/>
    <w:rsid w:val="00630947"/>
    <w:rsid w:val="006611D8"/>
    <w:rsid w:val="00665BCE"/>
    <w:rsid w:val="006700F1"/>
    <w:rsid w:val="00673D41"/>
    <w:rsid w:val="00682DA3"/>
    <w:rsid w:val="00684C9A"/>
    <w:rsid w:val="00686295"/>
    <w:rsid w:val="006916C7"/>
    <w:rsid w:val="00696522"/>
    <w:rsid w:val="006A4652"/>
    <w:rsid w:val="006A79FB"/>
    <w:rsid w:val="006B27C2"/>
    <w:rsid w:val="006B5224"/>
    <w:rsid w:val="006C2E88"/>
    <w:rsid w:val="006C444F"/>
    <w:rsid w:val="006C59B6"/>
    <w:rsid w:val="006E1BD9"/>
    <w:rsid w:val="006F0FBC"/>
    <w:rsid w:val="006F3CDA"/>
    <w:rsid w:val="006F4E80"/>
    <w:rsid w:val="006F75FB"/>
    <w:rsid w:val="00704B75"/>
    <w:rsid w:val="0072548A"/>
    <w:rsid w:val="00736510"/>
    <w:rsid w:val="00740F48"/>
    <w:rsid w:val="00745716"/>
    <w:rsid w:val="00745DF8"/>
    <w:rsid w:val="00750504"/>
    <w:rsid w:val="007540D2"/>
    <w:rsid w:val="007755B3"/>
    <w:rsid w:val="00781833"/>
    <w:rsid w:val="0078552F"/>
    <w:rsid w:val="00794D5F"/>
    <w:rsid w:val="00795144"/>
    <w:rsid w:val="007952A2"/>
    <w:rsid w:val="007A5B9F"/>
    <w:rsid w:val="007B182D"/>
    <w:rsid w:val="007B5AA4"/>
    <w:rsid w:val="007D7315"/>
    <w:rsid w:val="007E6062"/>
    <w:rsid w:val="007F7B56"/>
    <w:rsid w:val="00801131"/>
    <w:rsid w:val="008161AC"/>
    <w:rsid w:val="00817881"/>
    <w:rsid w:val="00820FCE"/>
    <w:rsid w:val="0086304C"/>
    <w:rsid w:val="00863FA1"/>
    <w:rsid w:val="00870FBD"/>
    <w:rsid w:val="0087253A"/>
    <w:rsid w:val="00876100"/>
    <w:rsid w:val="00876D76"/>
    <w:rsid w:val="00877899"/>
    <w:rsid w:val="008836BC"/>
    <w:rsid w:val="00884AE6"/>
    <w:rsid w:val="00887A51"/>
    <w:rsid w:val="00896718"/>
    <w:rsid w:val="008A3D7B"/>
    <w:rsid w:val="008A45CA"/>
    <w:rsid w:val="008B198A"/>
    <w:rsid w:val="008B4EA5"/>
    <w:rsid w:val="008B69B2"/>
    <w:rsid w:val="008C0D6C"/>
    <w:rsid w:val="008C3C01"/>
    <w:rsid w:val="008D2CE3"/>
    <w:rsid w:val="008E32BB"/>
    <w:rsid w:val="008F0302"/>
    <w:rsid w:val="008F5103"/>
    <w:rsid w:val="00912090"/>
    <w:rsid w:val="00912A60"/>
    <w:rsid w:val="0092025A"/>
    <w:rsid w:val="00921007"/>
    <w:rsid w:val="009221F9"/>
    <w:rsid w:val="00945B77"/>
    <w:rsid w:val="009713FA"/>
    <w:rsid w:val="00980109"/>
    <w:rsid w:val="00981F0B"/>
    <w:rsid w:val="00983C68"/>
    <w:rsid w:val="00985DBB"/>
    <w:rsid w:val="00990D10"/>
    <w:rsid w:val="009A7E6B"/>
    <w:rsid w:val="009B2C00"/>
    <w:rsid w:val="009B672B"/>
    <w:rsid w:val="009B7D90"/>
    <w:rsid w:val="009F7DA5"/>
    <w:rsid w:val="00A0313E"/>
    <w:rsid w:val="00A10226"/>
    <w:rsid w:val="00A14A9E"/>
    <w:rsid w:val="00A16C6F"/>
    <w:rsid w:val="00A17985"/>
    <w:rsid w:val="00A2084C"/>
    <w:rsid w:val="00A25419"/>
    <w:rsid w:val="00A33A6F"/>
    <w:rsid w:val="00A36D2E"/>
    <w:rsid w:val="00A4662C"/>
    <w:rsid w:val="00A67A11"/>
    <w:rsid w:val="00AA035C"/>
    <w:rsid w:val="00AA17B1"/>
    <w:rsid w:val="00AA4F43"/>
    <w:rsid w:val="00AA55B7"/>
    <w:rsid w:val="00AB054C"/>
    <w:rsid w:val="00AB0F10"/>
    <w:rsid w:val="00AD540C"/>
    <w:rsid w:val="00AF2227"/>
    <w:rsid w:val="00AF4163"/>
    <w:rsid w:val="00AF606F"/>
    <w:rsid w:val="00AF6EA6"/>
    <w:rsid w:val="00AF7190"/>
    <w:rsid w:val="00B024A1"/>
    <w:rsid w:val="00B17219"/>
    <w:rsid w:val="00B233D4"/>
    <w:rsid w:val="00B269DF"/>
    <w:rsid w:val="00B31295"/>
    <w:rsid w:val="00B35384"/>
    <w:rsid w:val="00B3568B"/>
    <w:rsid w:val="00B3714A"/>
    <w:rsid w:val="00B41A61"/>
    <w:rsid w:val="00B4693F"/>
    <w:rsid w:val="00B81DD3"/>
    <w:rsid w:val="00B90BA3"/>
    <w:rsid w:val="00BA0726"/>
    <w:rsid w:val="00BA07ED"/>
    <w:rsid w:val="00BB0DB6"/>
    <w:rsid w:val="00BD3477"/>
    <w:rsid w:val="00BD49E3"/>
    <w:rsid w:val="00BE38D0"/>
    <w:rsid w:val="00BE45E6"/>
    <w:rsid w:val="00C1527B"/>
    <w:rsid w:val="00C177FD"/>
    <w:rsid w:val="00C207EF"/>
    <w:rsid w:val="00C216E0"/>
    <w:rsid w:val="00C21984"/>
    <w:rsid w:val="00C25FF0"/>
    <w:rsid w:val="00C32DEB"/>
    <w:rsid w:val="00C443CC"/>
    <w:rsid w:val="00C45546"/>
    <w:rsid w:val="00C511D3"/>
    <w:rsid w:val="00C51989"/>
    <w:rsid w:val="00C53441"/>
    <w:rsid w:val="00C55A07"/>
    <w:rsid w:val="00C64511"/>
    <w:rsid w:val="00C7047C"/>
    <w:rsid w:val="00C82ACA"/>
    <w:rsid w:val="00C86DFF"/>
    <w:rsid w:val="00C878F8"/>
    <w:rsid w:val="00CA472E"/>
    <w:rsid w:val="00CA603E"/>
    <w:rsid w:val="00CC3DBB"/>
    <w:rsid w:val="00CE7673"/>
    <w:rsid w:val="00CF1B49"/>
    <w:rsid w:val="00D00D67"/>
    <w:rsid w:val="00D03418"/>
    <w:rsid w:val="00D11654"/>
    <w:rsid w:val="00D17513"/>
    <w:rsid w:val="00D178F4"/>
    <w:rsid w:val="00D2178F"/>
    <w:rsid w:val="00D268F0"/>
    <w:rsid w:val="00D274A9"/>
    <w:rsid w:val="00D3356C"/>
    <w:rsid w:val="00D3561E"/>
    <w:rsid w:val="00D44566"/>
    <w:rsid w:val="00D5535C"/>
    <w:rsid w:val="00D60072"/>
    <w:rsid w:val="00D6046A"/>
    <w:rsid w:val="00D60BB2"/>
    <w:rsid w:val="00D677AD"/>
    <w:rsid w:val="00D74ED1"/>
    <w:rsid w:val="00D75113"/>
    <w:rsid w:val="00D7554E"/>
    <w:rsid w:val="00D84754"/>
    <w:rsid w:val="00D9267A"/>
    <w:rsid w:val="00DB27FB"/>
    <w:rsid w:val="00DB35A7"/>
    <w:rsid w:val="00DB53FB"/>
    <w:rsid w:val="00DC03C4"/>
    <w:rsid w:val="00DC0463"/>
    <w:rsid w:val="00DC228D"/>
    <w:rsid w:val="00DC2624"/>
    <w:rsid w:val="00DC2FE6"/>
    <w:rsid w:val="00DC5EE5"/>
    <w:rsid w:val="00DC7D8F"/>
    <w:rsid w:val="00DD52E7"/>
    <w:rsid w:val="00DD618A"/>
    <w:rsid w:val="00DE2714"/>
    <w:rsid w:val="00DE6A8D"/>
    <w:rsid w:val="00DF1D40"/>
    <w:rsid w:val="00E27CF8"/>
    <w:rsid w:val="00E369E5"/>
    <w:rsid w:val="00E5534B"/>
    <w:rsid w:val="00E72AC2"/>
    <w:rsid w:val="00E907FF"/>
    <w:rsid w:val="00E90B56"/>
    <w:rsid w:val="00EB0B23"/>
    <w:rsid w:val="00EC6759"/>
    <w:rsid w:val="00ED207A"/>
    <w:rsid w:val="00EE0B0A"/>
    <w:rsid w:val="00EE43B2"/>
    <w:rsid w:val="00EE78BB"/>
    <w:rsid w:val="00EF3DE0"/>
    <w:rsid w:val="00F0487C"/>
    <w:rsid w:val="00F26E7F"/>
    <w:rsid w:val="00F278DD"/>
    <w:rsid w:val="00F439CA"/>
    <w:rsid w:val="00F501DE"/>
    <w:rsid w:val="00F51023"/>
    <w:rsid w:val="00F54C5C"/>
    <w:rsid w:val="00F602B7"/>
    <w:rsid w:val="00F77F1F"/>
    <w:rsid w:val="00F81487"/>
    <w:rsid w:val="00F8443A"/>
    <w:rsid w:val="00F87AE0"/>
    <w:rsid w:val="00F93D5A"/>
    <w:rsid w:val="00F96231"/>
    <w:rsid w:val="00FB0E63"/>
    <w:rsid w:val="00FB7D5C"/>
    <w:rsid w:val="00FC1ED1"/>
    <w:rsid w:val="00FC79A1"/>
    <w:rsid w:val="00FE2244"/>
    <w:rsid w:val="00FF078E"/>
    <w:rsid w:val="00FF3455"/>
    <w:rsid w:val="00FF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FB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510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7554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510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7554E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5176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F706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265</Words>
  <Characters>1330</Characters>
  <Application>Microsoft Office Outlook</Application>
  <DocSecurity>0</DocSecurity>
  <Lines>0</Lines>
  <Paragraphs>0</Paragraphs>
  <ScaleCrop>false</ScaleCrop>
  <Company>x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subject/>
  <dc:creator>winxp</dc:creator>
  <cp:keywords/>
  <dc:description/>
  <cp:lastModifiedBy>מ</cp:lastModifiedBy>
  <cp:revision>2</cp:revision>
  <dcterms:created xsi:type="dcterms:W3CDTF">2014-07-21T08:55:00Z</dcterms:created>
  <dcterms:modified xsi:type="dcterms:W3CDTF">2014-07-21T08:55:00Z</dcterms:modified>
</cp:coreProperties>
</file>